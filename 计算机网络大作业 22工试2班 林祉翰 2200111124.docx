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57"/>
        <w:pBdr/>
        <w:spacing/>
        <w:ind/>
        <w:jc w:val="center"/>
        <w:rPr>
          <w:rFonts w:eastAsia="黑体"/>
          <w:sz w:val="36"/>
        </w:rPr>
      </w:pPr>
      <w:r>
        <w:rPr>
          <w:rFonts w:eastAsia="黑体"/>
          <w:sz w:val="36"/>
        </w:rPr>
      </w:r>
      <w:r>
        <w:rPr>
          <w:rFonts w:eastAsia="黑体"/>
          <w:sz w:val="36"/>
        </w:rPr>
      </w:r>
    </w:p>
    <w:p>
      <w:pPr>
        <w:pStyle w:val="857"/>
        <w:pBdr/>
        <w:spacing/>
        <w:ind/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 xml:space="preserve">基于</w:t>
      </w:r>
      <w:r>
        <w:rPr>
          <w:rFonts w:hint="eastAsia" w:eastAsia="黑体"/>
          <w:sz w:val="36"/>
        </w:rPr>
        <w:t xml:space="preserve">Linux-socket</w:t>
      </w:r>
      <w:r>
        <w:rPr>
          <w:rFonts w:hint="eastAsia" w:eastAsia="黑体"/>
          <w:sz w:val="36"/>
        </w:rPr>
        <w:t xml:space="preserve">的跨计算机网络通讯</w:t>
      </w:r>
      <w:r>
        <w:rPr>
          <w:rFonts w:hint="eastAsia" w:eastAsia="黑体"/>
          <w:sz w:val="36"/>
        </w:rPr>
        <w:t xml:space="preserve">设计</w:t>
      </w:r>
      <w:r>
        <w:rPr>
          <w:rFonts w:eastAsia="黑体"/>
          <w:sz w:val="36"/>
        </w:rPr>
      </w:r>
    </w:p>
    <w:p>
      <w:pPr>
        <w:pStyle w:val="857"/>
        <w:pBdr/>
        <w:spacing/>
        <w:ind/>
        <w:jc w:val="center"/>
        <w:rPr/>
      </w:pPr>
      <w:r>
        <w:rPr>
          <w:rFonts w:hint="eastAsia"/>
        </w:rPr>
        <w:t xml:space="preserve">22</w:t>
      </w:r>
      <w:r>
        <w:rPr>
          <w:rFonts w:hint="eastAsia"/>
        </w:rPr>
        <w:t xml:space="preserve">工试</w:t>
      </w:r>
      <w:r>
        <w:rPr>
          <w:rFonts w:hint="eastAsia"/>
        </w:rPr>
        <w:t xml:space="preserve">2</w:t>
      </w:r>
      <w:r>
        <w:rPr>
          <w:rFonts w:hint="eastAsia"/>
        </w:rPr>
        <w:t xml:space="preserve">班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林祉翰</w:t>
      </w:r>
      <w:r>
        <w:rPr>
          <w:rFonts w:hint="eastAsia"/>
        </w:rPr>
        <w:t xml:space="preserve"> 2200111124</w:t>
      </w:r>
      <w:r/>
    </w:p>
    <w:p>
      <w:pPr>
        <w:pStyle w:val="857"/>
        <w:pBdr/>
        <w:spacing/>
        <w:ind/>
        <w:jc w:val="center"/>
        <w:rPr/>
      </w:pPr>
      <w:r>
        <w:rPr>
          <w:rFonts w:hint="eastAsia"/>
        </w:rPr>
        <w:t xml:space="preserve">22</w:t>
      </w:r>
      <w:r>
        <w:rPr>
          <w:rFonts w:hint="eastAsia"/>
        </w:rPr>
        <w:t xml:space="preserve">工试</w:t>
      </w:r>
      <w:r>
        <w:rPr>
          <w:rFonts w:hint="eastAsia"/>
        </w:rPr>
        <w:t xml:space="preserve">2</w:t>
      </w:r>
      <w:r>
        <w:rPr>
          <w:rFonts w:hint="eastAsia"/>
        </w:rPr>
        <w:t xml:space="preserve">班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李康峰 </w:t>
      </w:r>
      <w:r>
        <w:rPr>
          <w:rFonts w:hint="eastAsia"/>
        </w:rPr>
      </w:r>
      <w:r>
        <w:rPr>
          <w:rFonts w:hint="eastAsia"/>
        </w:rPr>
        <w:t xml:space="preserve">2201400216</w:t>
      </w:r>
      <w:r/>
      <w:r/>
    </w:p>
    <w:p>
      <w:pPr>
        <w:pStyle w:val="858"/>
        <w:pBdr/>
        <w:spacing/>
        <w:ind/>
        <w:rPr/>
      </w:pPr>
      <w:r/>
      <w:r/>
    </w:p>
    <w:p>
      <w:pPr>
        <w:pStyle w:val="858"/>
        <w:pBdr/>
        <w:spacing/>
        <w:ind/>
        <w:rPr/>
      </w:pPr>
      <w:r/>
      <w:r/>
    </w:p>
    <w:p>
      <w:pPr>
        <w:pStyle w:val="874"/>
        <w:pBdr/>
        <w:spacing/>
        <w:ind/>
        <w:rPr>
          <w:rFonts w:hint="eastAsia"/>
          <w:sz w:val="21"/>
          <w:szCs w:val="21"/>
        </w:rPr>
      </w:pPr>
      <w:r>
        <w:rPr>
          <w:rFonts w:hint="eastAsia" w:ascii="黑体" w:eastAsia="黑体"/>
          <w:sz w:val="21"/>
          <w:szCs w:val="21"/>
        </w:rPr>
        <w:t xml:space="preserve">摘要</w:t>
      </w:r>
      <w:r>
        <w:rPr>
          <w:rFonts w:hint="eastAsia"/>
          <w:sz w:val="21"/>
          <w:szCs w:val="21"/>
        </w:rPr>
        <w:t xml:space="preserve">：</w:t>
      </w:r>
      <w:r>
        <w:rPr>
          <w:sz w:val="21"/>
          <w:szCs w:val="21"/>
        </w:rPr>
        <w:t xml:space="preserve">随着计算机网络的快速发展，跨计算机之间的通讯变得日益重要。</w:t>
      </w:r>
      <w:r>
        <w:rPr>
          <w:sz w:val="21"/>
          <w:szCs w:val="21"/>
        </w:rPr>
        <w:t xml:space="preserve">Socket</w:t>
      </w:r>
      <w:r>
        <w:rPr>
          <w:sz w:val="21"/>
          <w:szCs w:val="21"/>
        </w:rPr>
        <w:t xml:space="preserve">作为实现跨计算机网络通讯的常用技术，能够提供灵活、稳定的通信方式。本文基于</w:t>
      </w:r>
      <w:r>
        <w:rPr>
          <w:sz w:val="21"/>
          <w:szCs w:val="21"/>
        </w:rPr>
        <w:t xml:space="preserve">Linux</w:t>
      </w:r>
      <w:r>
        <w:rPr>
          <w:sz w:val="21"/>
          <w:szCs w:val="21"/>
        </w:rPr>
        <w:t xml:space="preserve">环境下的</w:t>
      </w:r>
      <w:r>
        <w:rPr>
          <w:sz w:val="21"/>
          <w:szCs w:val="21"/>
        </w:rPr>
        <w:t xml:space="preserve">Socket</w:t>
      </w:r>
      <w:r>
        <w:rPr>
          <w:sz w:val="21"/>
          <w:szCs w:val="21"/>
        </w:rPr>
        <w:t xml:space="preserve">编程，设计了一个简单的跨计算机网络通讯系统。系统采用</w:t>
      </w:r>
      <w:r>
        <w:rPr>
          <w:sz w:val="21"/>
          <w:szCs w:val="21"/>
        </w:rPr>
        <w:t xml:space="preserve">TCP</w:t>
      </w:r>
      <w:r>
        <w:rPr>
          <w:sz w:val="21"/>
          <w:szCs w:val="21"/>
        </w:rPr>
        <w:t xml:space="preserve">协议来实现客户端和服务端之间的可靠数据传输，并通过</w:t>
      </w:r>
      <w:r>
        <w:rPr>
          <w:sz w:val="21"/>
          <w:szCs w:val="21"/>
        </w:rPr>
        <w:t xml:space="preserve">UDP</w:t>
      </w:r>
      <w:r>
        <w:rPr>
          <w:sz w:val="21"/>
          <w:szCs w:val="21"/>
        </w:rPr>
        <w:t xml:space="preserve">协议对比分析了两种常用传输协议的不同应用场景和性能。实验结果表明，在需要高可靠性的场景下，</w:t>
      </w:r>
      <w:r>
        <w:rPr>
          <w:sz w:val="21"/>
          <w:szCs w:val="21"/>
        </w:rPr>
        <w:t xml:space="preserve">TCP</w:t>
      </w:r>
      <w:r>
        <w:rPr>
          <w:sz w:val="21"/>
          <w:szCs w:val="21"/>
        </w:rPr>
        <w:t xml:space="preserve">协议较为适用，而</w:t>
      </w:r>
      <w:r>
        <w:rPr>
          <w:sz w:val="21"/>
          <w:szCs w:val="21"/>
        </w:rPr>
        <w:t xml:space="preserve">UDP</w:t>
      </w:r>
      <w:r>
        <w:rPr>
          <w:sz w:val="21"/>
          <w:szCs w:val="21"/>
        </w:rPr>
        <w:t xml:space="preserve">协议则适用于对实时性要求较高、容忍一定数据丢失的应用场景。本文还提供了相应的客户端与服务端代码实现，并进行了性能测试和分析。</w:t>
      </w:r>
      <w:r>
        <w:rPr>
          <w:rFonts w:hint="eastAsia"/>
          <w:sz w:val="21"/>
          <w:szCs w:val="21"/>
        </w:rPr>
      </w:r>
    </w:p>
    <w:p>
      <w:pPr>
        <w:pStyle w:val="875"/>
        <w:pBdr/>
        <w:spacing/>
        <w:ind w:hanging="798" w:left="798"/>
        <w:rPr/>
      </w:pPr>
      <w:r/>
      <w:r/>
    </w:p>
    <w:p>
      <w:pPr>
        <w:pStyle w:val="875"/>
        <w:pBdr/>
        <w:spacing/>
        <w:ind w:hanging="927" w:left="927"/>
        <w:rPr>
          <w:rFonts w:hint="eastAsia"/>
          <w:iCs/>
          <w:sz w:val="24"/>
          <w:szCs w:val="24"/>
        </w:rPr>
      </w:pPr>
      <w:r>
        <w:rPr>
          <w:rFonts w:hint="eastAsia" w:ascii="黑体" w:eastAsia="黑体"/>
          <w:sz w:val="21"/>
          <w:szCs w:val="21"/>
        </w:rPr>
        <w:t xml:space="preserve">关键词</w:t>
      </w:r>
      <w:r>
        <w:rPr>
          <w:rFonts w:hint="eastAsia"/>
          <w:sz w:val="21"/>
          <w:szCs w:val="21"/>
        </w:rPr>
        <w:t xml:space="preserve">: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 xml:space="preserve">Socket</w:t>
      </w:r>
      <w:r>
        <w:rPr>
          <w:sz w:val="21"/>
          <w:szCs w:val="21"/>
        </w:rPr>
        <w:t xml:space="preserve">编程，</w:t>
      </w:r>
      <w:r>
        <w:rPr>
          <w:sz w:val="21"/>
          <w:szCs w:val="21"/>
        </w:rPr>
        <w:t xml:space="preserve">TCP</w:t>
      </w:r>
      <w:r>
        <w:rPr>
          <w:sz w:val="21"/>
          <w:szCs w:val="21"/>
        </w:rPr>
        <w:t xml:space="preserve">协议，</w:t>
      </w:r>
      <w:r>
        <w:rPr>
          <w:sz w:val="21"/>
          <w:szCs w:val="21"/>
        </w:rPr>
        <w:t xml:space="preserve">UDP</w:t>
      </w:r>
      <w:r>
        <w:rPr>
          <w:sz w:val="21"/>
          <w:szCs w:val="21"/>
        </w:rPr>
        <w:t xml:space="preserve">协议，跨计算机通讯，</w:t>
      </w:r>
      <w:r>
        <w:rPr>
          <w:sz w:val="21"/>
          <w:szCs w:val="21"/>
        </w:rPr>
        <w:t xml:space="preserve">Linux</w:t>
      </w:r>
      <w:r>
        <w:rPr>
          <w:sz w:val="21"/>
          <w:szCs w:val="21"/>
        </w:rPr>
        <w:t xml:space="preserve">，客户端，服务端，网络通讯</w:t>
      </w:r>
      <w:r>
        <w:rPr>
          <w:rFonts w:hint="eastAsia"/>
          <w:iCs/>
          <w:sz w:val="24"/>
          <w:szCs w:val="24"/>
        </w:rPr>
      </w:r>
    </w:p>
    <w:p>
      <w:pPr>
        <w:pStyle w:val="848"/>
        <w:pBdr/>
        <w:spacing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</w:r>
      <w:r>
        <w:rPr>
          <w:rFonts w:hint="eastAsia"/>
          <w:sz w:val="24"/>
          <w:szCs w:val="24"/>
        </w:rPr>
      </w:r>
    </w:p>
    <w:p>
      <w:pPr>
        <w:pStyle w:val="848"/>
        <w:pBdr/>
        <w:spacing/>
        <w:ind w:firstLine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6"/>
        <w:pBdr/>
        <w:spacing/>
        <w:ind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Socket</w:t>
      </w:r>
      <w:r>
        <w:rPr>
          <w:rFonts w:hint="eastAsia"/>
          <w:bCs/>
          <w:sz w:val="28"/>
          <w:szCs w:val="28"/>
        </w:rPr>
        <w:t xml:space="preserve">通讯</w:t>
      </w:r>
      <w:r>
        <w:rPr>
          <w:bCs/>
          <w:sz w:val="28"/>
          <w:szCs w:val="28"/>
        </w:rPr>
      </w:r>
    </w:p>
    <w:p>
      <w:pPr>
        <w:pStyle w:val="848"/>
        <w:pBdr/>
        <w:spacing/>
        <w:ind/>
        <w:rPr>
          <w:rFonts w:ascii="黑体" w:hAnsi="黑体" w:eastAsia="黑体"/>
          <w:bCs/>
          <w:sz w:val="21"/>
          <w:szCs w:val="21"/>
        </w:rPr>
      </w:pPr>
      <w:r>
        <w:rPr>
          <w:rFonts w:ascii="黑体" w:hAnsi="黑体" w:eastAsia="黑体"/>
          <w:bCs/>
          <w:sz w:val="21"/>
          <w:szCs w:val="21"/>
        </w:rPr>
        <w:t xml:space="preserve">在现代网络中，计算机之间的通讯主要依赖于TCP/IP协议族，Socket编程是实现网络通讯的基础。Socket提供了一种标准化的接口，能够使开发者通过编程操作网络连接、数据传输等。本文基于Linux系统，使用Socket编程实现了一个跨计算机的网络通讯模型。</w:t>
      </w:r>
      <w:r>
        <w:rPr>
          <w:rFonts w:ascii="黑体" w:hAnsi="黑体" w:eastAsia="黑体"/>
          <w:bCs/>
          <w:sz w:val="21"/>
          <w:szCs w:val="21"/>
        </w:rPr>
      </w:r>
    </w:p>
    <w:p>
      <w:pPr>
        <w:pStyle w:val="848"/>
        <w:pBdr/>
        <w:spacing/>
        <w:ind/>
        <w:rPr>
          <w:rFonts w:ascii="黑体" w:hAnsi="黑体" w:eastAsia="黑体"/>
          <w:bCs/>
          <w:sz w:val="21"/>
          <w:szCs w:val="21"/>
        </w:rPr>
      </w:pPr>
      <w:r>
        <w:rPr>
          <w:rFonts w:ascii="黑体" w:hAnsi="黑体" w:eastAsia="黑体"/>
          <w:bCs/>
          <w:sz w:val="21"/>
          <w:szCs w:val="21"/>
        </w:rPr>
        <w:t xml:space="preserve">Socket通讯的核心是使用套接字（Socket）来实现数据交换。无论是客户端与服务端之间的通讯，还是同一台计算机上不同应用程序间的通信，Socket都是一种通用的解决方案。本文中的通讯系统，客户端通过TCP协议向服务端发起请求，服务端接收请求并进行相应的处理。</w:t>
      </w:r>
      <w:r>
        <w:rPr>
          <w:rFonts w:ascii="黑体" w:hAnsi="黑体" w:eastAsia="黑体"/>
          <w:bCs/>
          <w:sz w:val="21"/>
          <w:szCs w:val="21"/>
        </w:rPr>
      </w:r>
    </w:p>
    <w:p>
      <w:pPr>
        <w:pStyle w:val="848"/>
        <w:pBdr/>
        <w:spacing/>
        <w:ind w:firstLine="372"/>
        <w:rPr>
          <w:rFonts w:hint="eastAsia"/>
        </w:rPr>
      </w:pPr>
      <w:r>
        <w:rPr>
          <w:rFonts w:hint="eastAsia"/>
        </w:rPr>
      </w:r>
      <w:r>
        <w:rPr>
          <w:rFonts w:hint="eastAsia"/>
        </w:rPr>
      </w:r>
    </w:p>
    <w:p>
      <w:pPr>
        <w:pStyle w:val="836"/>
        <w:pBdr/>
        <w:spacing/>
        <w:ind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Socket</w:t>
      </w:r>
      <w:r>
        <w:rPr>
          <w:rFonts w:hint="eastAsia"/>
          <w:bCs/>
          <w:sz w:val="28"/>
          <w:szCs w:val="28"/>
        </w:rPr>
        <w:t xml:space="preserve">通讯的主要流程</w:t>
      </w:r>
      <w:r>
        <w:rPr>
          <w:bCs/>
          <w:sz w:val="28"/>
          <w:szCs w:val="28"/>
        </w:rPr>
      </w:r>
    </w:p>
    <w:p>
      <w:pPr>
        <w:pStyle w:val="848"/>
        <w:pBdr/>
        <w:spacing/>
        <w:ind w:firstLine="432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 xml:space="preserve">Socket通讯的主要流程可以分为以下几个步骤：</w:t>
      </w:r>
      <w:r>
        <w:rPr>
          <w:rFonts w:ascii="黑体" w:hAnsi="黑体" w:eastAsia="黑体"/>
          <w:sz w:val="21"/>
          <w:szCs w:val="21"/>
        </w:rPr>
      </w:r>
    </w:p>
    <w:p>
      <w:pPr>
        <w:pStyle w:val="848"/>
        <w:numPr>
          <w:ilvl w:val="0"/>
          <w:numId w:val="16"/>
        </w:numPr>
        <w:pBdr/>
        <w:tabs>
          <w:tab w:val="left" w:leader="none" w:pos="357"/>
          <w:tab w:val="clear" w:leader="none" w:pos="360"/>
        </w:tabs>
        <w:spacing/>
        <w:ind w:firstLine="432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 xml:space="preserve">客户端创建Socket：客户端调用socket()函数，指定协议族（如AF_INET表示IPv4）、Socket类型（如SOCK_STREAM表示TCP）和协议（通常为0）。</w:t>
      </w:r>
      <w:r>
        <w:rPr>
          <w:rFonts w:ascii="黑体" w:hAnsi="黑体" w:eastAsia="黑体"/>
          <w:sz w:val="21"/>
          <w:szCs w:val="21"/>
        </w:rPr>
      </w:r>
    </w:p>
    <w:p>
      <w:pPr>
        <w:pStyle w:val="848"/>
        <w:numPr>
          <w:ilvl w:val="0"/>
          <w:numId w:val="16"/>
        </w:numPr>
        <w:pBdr/>
        <w:tabs>
          <w:tab w:val="left" w:leader="none" w:pos="357"/>
          <w:tab w:val="clear" w:leader="none" w:pos="360"/>
        </w:tabs>
        <w:spacing/>
        <w:ind w:firstLine="432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 xml:space="preserve">客户端连接服务端：客户端通过connect()函数连接到服务端。此时客户端需要知道服务端的IP地址和端口号。</w:t>
      </w:r>
      <w:r>
        <w:rPr>
          <w:rFonts w:ascii="黑体" w:hAnsi="黑体" w:eastAsia="黑体"/>
          <w:sz w:val="21"/>
          <w:szCs w:val="21"/>
        </w:rPr>
      </w:r>
    </w:p>
    <w:p>
      <w:pPr>
        <w:pStyle w:val="848"/>
        <w:numPr>
          <w:ilvl w:val="0"/>
          <w:numId w:val="16"/>
        </w:numPr>
        <w:pBdr/>
        <w:tabs>
          <w:tab w:val="left" w:leader="none" w:pos="357"/>
          <w:tab w:val="clear" w:leader="none" w:pos="360"/>
        </w:tabs>
        <w:spacing/>
        <w:ind w:firstLine="432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 xml:space="preserve">服务</w:t>
      </w:r>
      <w:r>
        <w:rPr>
          <w:rFonts w:ascii="黑体" w:hAnsi="黑体" w:eastAsia="黑体"/>
          <w:sz w:val="21"/>
          <w:szCs w:val="21"/>
        </w:rPr>
        <w:t xml:space="preserve">端创建</w:t>
      </w:r>
      <w:r>
        <w:rPr>
          <w:rFonts w:ascii="黑体" w:hAnsi="黑体" w:eastAsia="黑体"/>
          <w:sz w:val="21"/>
          <w:szCs w:val="21"/>
        </w:rPr>
        <w:t xml:space="preserve">Socket并监听连接：服务端通过socket()函数创建Socket，使用bind()函数将Socket绑定到指定的端口，然后调用listen()函数进入监听状态，等待客户端连接。</w:t>
      </w:r>
      <w:r>
        <w:rPr>
          <w:rFonts w:ascii="黑体" w:hAnsi="黑体" w:eastAsia="黑体"/>
          <w:sz w:val="21"/>
          <w:szCs w:val="21"/>
        </w:rPr>
      </w:r>
    </w:p>
    <w:p>
      <w:pPr>
        <w:pStyle w:val="848"/>
        <w:numPr>
          <w:ilvl w:val="0"/>
          <w:numId w:val="16"/>
        </w:numPr>
        <w:pBdr/>
        <w:tabs>
          <w:tab w:val="left" w:leader="none" w:pos="357"/>
          <w:tab w:val="clear" w:leader="none" w:pos="360"/>
        </w:tabs>
        <w:spacing/>
        <w:ind w:firstLine="432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 xml:space="preserve">接收客户端连接：服务端通过accept()函数接收客户端的连接，并创建一个新的Socket进行数据交换。</w:t>
      </w:r>
      <w:r>
        <w:rPr>
          <w:rFonts w:ascii="黑体" w:hAnsi="黑体" w:eastAsia="黑体"/>
          <w:sz w:val="21"/>
          <w:szCs w:val="21"/>
        </w:rPr>
      </w:r>
    </w:p>
    <w:p>
      <w:pPr>
        <w:pStyle w:val="848"/>
        <w:numPr>
          <w:ilvl w:val="0"/>
          <w:numId w:val="16"/>
        </w:numPr>
        <w:pBdr/>
        <w:tabs>
          <w:tab w:val="left" w:leader="none" w:pos="357"/>
          <w:tab w:val="clear" w:leader="none" w:pos="360"/>
        </w:tabs>
        <w:spacing/>
        <w:ind w:firstLine="432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 xml:space="preserve">数据交换：双方通过read()和write()函数进行数据交换。在TCP协议中，数据传输是可靠的，而UDP则不保证数据的顺序和可靠性。</w:t>
      </w:r>
      <w:r>
        <w:rPr>
          <w:rFonts w:ascii="黑体" w:hAnsi="黑体" w:eastAsia="黑体"/>
          <w:sz w:val="21"/>
          <w:szCs w:val="21"/>
        </w:rPr>
      </w:r>
    </w:p>
    <w:p>
      <w:pPr>
        <w:pStyle w:val="848"/>
        <w:numPr>
          <w:ilvl w:val="0"/>
          <w:numId w:val="16"/>
        </w:numPr>
        <w:pBdr/>
        <w:tabs>
          <w:tab w:val="left" w:leader="none" w:pos="357"/>
          <w:tab w:val="clear" w:leader="none" w:pos="360"/>
        </w:tabs>
        <w:spacing/>
        <w:ind w:firstLine="432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 xml:space="preserve">关闭连接：通讯结束后，客户端和服务端都需要通过close()函数关闭Socket，释放系统资源。</w:t>
      </w:r>
      <w:r>
        <w:rPr>
          <w:rFonts w:ascii="黑体" w:hAnsi="黑体" w:eastAsia="黑体"/>
          <w:sz w:val="21"/>
          <w:szCs w:val="21"/>
        </w:rPr>
      </w:r>
    </w:p>
    <w:p>
      <w:pPr>
        <w:pStyle w:val="848"/>
        <w:pBdr/>
        <w:spacing/>
        <w:ind w:firstLine="372"/>
        <w:rPr>
          <w:rFonts w:hint="eastAsia"/>
        </w:rPr>
      </w:pPr>
      <w:r>
        <w:rPr>
          <w:rFonts w:hint="eastAsia"/>
        </w:rPr>
      </w:r>
      <w:r>
        <w:rPr>
          <w:rFonts w:hint="eastAsia"/>
        </w:rPr>
      </w:r>
    </w:p>
    <w:p>
      <w:pPr>
        <w:pStyle w:val="836"/>
        <w:pBdr/>
        <w:spacing/>
        <w:ind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Socket</w:t>
      </w:r>
      <w:r>
        <w:rPr>
          <w:rFonts w:hint="eastAsia"/>
          <w:bCs/>
          <w:sz w:val="28"/>
          <w:szCs w:val="28"/>
        </w:rPr>
        <w:t xml:space="preserve">通讯</w:t>
      </w:r>
      <w:r>
        <w:rPr>
          <w:rFonts w:hint="eastAsia"/>
          <w:bCs/>
          <w:sz w:val="28"/>
          <w:szCs w:val="28"/>
        </w:rPr>
        <w:t xml:space="preserve">TCP</w:t>
      </w:r>
      <w:r>
        <w:rPr>
          <w:rFonts w:hint="eastAsia"/>
          <w:bCs/>
          <w:sz w:val="28"/>
          <w:szCs w:val="28"/>
        </w:rPr>
        <w:t xml:space="preserve">协议与</w:t>
      </w:r>
      <w:r>
        <w:rPr>
          <w:rFonts w:hint="eastAsia"/>
          <w:bCs/>
          <w:sz w:val="28"/>
          <w:szCs w:val="28"/>
        </w:rPr>
        <w:t xml:space="preserve">UDP</w:t>
      </w:r>
      <w:r>
        <w:rPr>
          <w:rFonts w:hint="eastAsia"/>
          <w:bCs/>
          <w:sz w:val="28"/>
          <w:szCs w:val="28"/>
        </w:rPr>
        <w:t xml:space="preserve">协议</w:t>
      </w:r>
      <w:r>
        <w:rPr>
          <w:bCs/>
          <w:sz w:val="28"/>
          <w:szCs w:val="28"/>
        </w:rPr>
      </w:r>
    </w:p>
    <w:p>
      <w:pPr>
        <w:pStyle w:val="848"/>
        <w:pBdr/>
        <w:spacing/>
        <w:ind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 xml:space="preserve">TCP协议（传输控制协议）</w:t>
      </w:r>
      <w:r>
        <w:rPr>
          <w:rFonts w:ascii="黑体" w:hAnsi="黑体" w:eastAsia="黑体"/>
          <w:sz w:val="21"/>
          <w:szCs w:val="21"/>
        </w:rPr>
      </w:r>
    </w:p>
    <w:p>
      <w:pPr>
        <w:pStyle w:val="848"/>
        <w:pBdr/>
        <w:spacing/>
        <w:ind w:firstLine="0" w:left="792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 xml:space="preserve">TCP协议是面向连接的协议，在进行数据传输前，客户端和服务</w:t>
      </w:r>
      <w:r>
        <w:rPr>
          <w:rFonts w:ascii="黑体" w:hAnsi="黑体" w:eastAsia="黑体"/>
          <w:sz w:val="21"/>
          <w:szCs w:val="21"/>
        </w:rPr>
        <w:t xml:space="preserve">端必须</w:t>
      </w:r>
      <w:r>
        <w:rPr>
          <w:rFonts w:ascii="黑体" w:hAnsi="黑体" w:eastAsia="黑体"/>
          <w:sz w:val="21"/>
          <w:szCs w:val="21"/>
        </w:rPr>
        <w:t xml:space="preserve">建立一个连接。TCP协议提供了可靠的、顺序保证的传输服务。它通过数据包的顺序编号和校验机制，确保传输过程中数据的完整</w:t>
      </w:r>
      <w:r>
        <w:rPr>
          <w:rFonts w:ascii="黑体" w:hAnsi="黑体" w:eastAsia="黑体"/>
          <w:sz w:val="21"/>
          <w:szCs w:val="21"/>
        </w:rPr>
        <w:t xml:space="preserve">性和正确性。TCP协议适用于对数据传输可靠性要求较高的场景，如文件传输、网页浏览等。</w:t>
      </w:r>
      <w:r>
        <w:rPr>
          <w:rFonts w:ascii="黑体" w:hAnsi="黑体" w:eastAsia="黑体"/>
          <w:sz w:val="21"/>
          <w:szCs w:val="21"/>
        </w:rPr>
      </w:r>
    </w:p>
    <w:p>
      <w:pPr>
        <w:pStyle w:val="848"/>
        <w:pBdr/>
        <w:spacing/>
        <w:ind w:firstLine="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 xml:space="preserve">UDP协议（用户数据报协议）</w:t>
      </w:r>
      <w:r>
        <w:rPr>
          <w:rFonts w:ascii="黑体" w:hAnsi="黑体" w:eastAsia="黑体"/>
          <w:sz w:val="21"/>
          <w:szCs w:val="21"/>
        </w:rPr>
      </w:r>
    </w:p>
    <w:p>
      <w:pPr>
        <w:pStyle w:val="848"/>
        <w:pBdr/>
        <w:spacing/>
        <w:ind w:firstLine="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UDP协议是无连接的协议，不需要建立连接，数据传输前没有握手过程。UDP协议提供不可靠的数据传输，无法保证数据的顺序和完整性。它适用于对实时性要求较高、能够容忍一定丢包的场景，如视频会议、语音通话等。</w:t>
      </w:r>
      <w:r>
        <w:rPr>
          <w:rFonts w:ascii="黑体" w:hAnsi="黑体" w:eastAsia="黑体"/>
          <w:sz w:val="21"/>
          <w:szCs w:val="21"/>
        </w:rPr>
      </w:r>
    </w:p>
    <w:p>
      <w:pPr>
        <w:pStyle w:val="848"/>
        <w:pBdr/>
        <w:spacing/>
        <w:ind w:firstLine="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在实际应用中，选择TCP还是UDP协议，通常取决于具体的应用需求。如果需要保证数据的可靠传输并且能够容忍一定的延迟，通常会选择TCP协议。如果应用场景对延迟要求严格，可以接受部分数据丢失，则可以考虑使用UDP协议。</w:t>
      </w:r>
      <w:r>
        <w:rPr>
          <w:rFonts w:ascii="黑体" w:hAnsi="黑体" w:eastAsia="黑体"/>
          <w:sz w:val="21"/>
          <w:szCs w:val="21"/>
        </w:rPr>
      </w:r>
    </w:p>
    <w:p>
      <w:pPr>
        <w:pStyle w:val="848"/>
        <w:pBdr/>
        <w:spacing/>
        <w:ind w:firstLine="0"/>
        <w:rPr>
          <w:rFonts w:hint="eastAsia"/>
          <w:b/>
          <w:bCs/>
        </w:rPr>
      </w:pPr>
      <w:r>
        <w:rPr>
          <w:rFonts w:hint="eastAsia"/>
          <w:b/>
          <w:bCs/>
        </w:rPr>
      </w:r>
      <w:r>
        <w:rPr>
          <w:rFonts w:hint="eastAsia"/>
          <w:b/>
          <w:bCs/>
        </w:rPr>
      </w:r>
    </w:p>
    <w:p>
      <w:pPr>
        <w:pStyle w:val="836"/>
        <w:pBdr/>
        <w:spacing/>
        <w:ind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代码实现和实验结果</w:t>
      </w:r>
      <w:r>
        <w:rPr>
          <w:rFonts w:hint="eastAsia"/>
          <w:bCs/>
          <w:sz w:val="28"/>
          <w:szCs w:val="28"/>
        </w:rPr>
      </w:r>
    </w:p>
    <w:p>
      <w:pPr>
        <w:pStyle w:val="848"/>
        <w:numPr>
          <w:ilvl w:val="0"/>
          <w:numId w:val="15"/>
        </w:numPr>
        <w:pBdr/>
        <w:spacing/>
        <w:ind/>
        <w:rPr/>
      </w:pPr>
      <w:r>
        <w:rPr>
          <w:rFonts w:hint="eastAsia"/>
        </w:rPr>
        <w:t xml:space="preserve">客户端代码</w:t>
      </w:r>
      <w:r>
        <w:rPr>
          <w:rFonts w:hint="eastAsia"/>
        </w:rPr>
        <w:t xml:space="preserve">client_main.c</w:t>
      </w:r>
      <w:r/>
    </w:p>
    <w:p>
      <w:pPr>
        <w:pStyle w:val="848"/>
        <w:pBdr/>
        <w:spacing/>
        <w:ind w:firstLine="0" w:left="360"/>
        <w:rPr>
          <w:rFonts w:hint="eastAsia"/>
        </w:rPr>
      </w:pPr>
      <w:r>
        <w:t xml:space="preserve">客户端代码通过</w:t>
      </w:r>
      <w:r>
        <w:t xml:space="preserve">Socket</w:t>
      </w:r>
      <w:r>
        <w:t xml:space="preserve">连接到服务端，发送用户输入的消息并接收服务端返回的消息。以下是代码实现：</w:t>
      </w:r>
      <w:r>
        <w:rPr>
          <w:rFonts w:hint="eastAsia"/>
        </w:rPr>
      </w:r>
    </w:p>
    <w:p>
      <w:pPr>
        <w:pStyle w:val="848"/>
        <w:pBdr/>
        <w:spacing/>
        <w:ind w:firstLine="372"/>
        <w:rPr/>
      </w:pPr>
      <w:r>
        <w:t xml:space="preserve">#include</w:t>
      </w:r>
      <w:r>
        <w:t xml:space="preserve"> &lt;</w:t>
      </w:r>
      <w:r>
        <w:t xml:space="preserve">stdio.h</w:t>
      </w:r>
      <w:r>
        <w:t xml:space="preserve">&gt;</w:t>
      </w:r>
      <w:r/>
    </w:p>
    <w:p>
      <w:pPr>
        <w:pStyle w:val="848"/>
        <w:pBdr/>
        <w:spacing/>
        <w:ind w:firstLine="372"/>
        <w:rPr/>
      </w:pPr>
      <w:r>
        <w:t xml:space="preserve">#include</w:t>
      </w:r>
      <w:r>
        <w:t xml:space="preserve"> &lt;</w:t>
      </w:r>
      <w:r>
        <w:t xml:space="preserve">stdlib.h</w:t>
      </w:r>
      <w:r>
        <w:t xml:space="preserve">&gt;</w:t>
      </w:r>
      <w:r/>
    </w:p>
    <w:p>
      <w:pPr>
        <w:pStyle w:val="848"/>
        <w:pBdr/>
        <w:spacing/>
        <w:ind w:firstLine="372"/>
        <w:rPr/>
      </w:pPr>
      <w:r>
        <w:t xml:space="preserve">#include &lt;</w:t>
      </w:r>
      <w:r>
        <w:t xml:space="preserve">string.h</w:t>
      </w:r>
      <w:r>
        <w:t xml:space="preserve">&gt;</w:t>
      </w:r>
      <w:r/>
    </w:p>
    <w:p>
      <w:pPr>
        <w:pStyle w:val="848"/>
        <w:pBdr/>
        <w:spacing/>
        <w:ind w:firstLine="372"/>
        <w:rPr/>
      </w:pPr>
      <w:r>
        <w:t xml:space="preserve">#include &lt;</w:t>
      </w:r>
      <w:r>
        <w:t xml:space="preserve">unistd.h</w:t>
      </w:r>
      <w:r>
        <w:t xml:space="preserve">&gt;</w:t>
      </w:r>
      <w:r/>
    </w:p>
    <w:p>
      <w:pPr>
        <w:pStyle w:val="848"/>
        <w:pBdr/>
        <w:spacing/>
        <w:ind w:firstLine="372"/>
        <w:rPr/>
      </w:pPr>
      <w:r>
        <w:t xml:space="preserve">#include</w:t>
      </w:r>
      <w:r>
        <w:t xml:space="preserve"> &lt;</w:t>
      </w:r>
      <w:r>
        <w:t xml:space="preserve">arpa</w:t>
      </w:r>
      <w:r>
        <w:t xml:space="preserve">/</w:t>
      </w:r>
      <w:r>
        <w:t xml:space="preserve">inet.h</w:t>
      </w:r>
      <w:r>
        <w:t xml:space="preserve">&gt;</w:t>
      </w:r>
      <w:r/>
    </w:p>
    <w:p>
      <w:pPr>
        <w:pStyle w:val="848"/>
        <w:pBdr/>
        <w:spacing/>
        <w:ind w:firstLine="372"/>
        <w:rPr/>
      </w:pPr>
      <w:r>
        <w:t xml:space="preserve">#include</w:t>
      </w:r>
      <w:r>
        <w:t xml:space="preserve"> &lt;sys/</w:t>
      </w:r>
      <w:r>
        <w:t xml:space="preserve">socket.h</w:t>
      </w:r>
      <w:r>
        <w:t xml:space="preserve">&gt;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#define</w:t>
      </w:r>
      <w:r>
        <w:t xml:space="preserve"> BUF_SIZE 1024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void </w:t>
      </w:r>
      <w:r>
        <w:t xml:space="preserve">error_</w:t>
      </w:r>
      <w:r>
        <w:t xml:space="preserve">handling</w:t>
      </w:r>
      <w:r>
        <w:t xml:space="preserve">(</w:t>
      </w:r>
      <w:r>
        <w:t xml:space="preserve">const char *message);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int </w:t>
      </w:r>
      <w:r>
        <w:t xml:space="preserve">main(</w:t>
      </w:r>
      <w:r>
        <w:t xml:space="preserve">int </w:t>
      </w:r>
      <w:r>
        <w:t xml:space="preserve">argc</w:t>
      </w:r>
      <w:r>
        <w:t xml:space="preserve">, char *</w:t>
      </w:r>
      <w:r>
        <w:t xml:space="preserve">argv</w:t>
      </w:r>
      <w:r>
        <w:t xml:space="preserve">[</w:t>
      </w:r>
      <w:r>
        <w:t xml:space="preserve">]) {</w:t>
      </w:r>
      <w:r/>
    </w:p>
    <w:p>
      <w:pPr>
        <w:pStyle w:val="848"/>
        <w:pBdr/>
        <w:spacing/>
        <w:ind w:firstLine="372"/>
        <w:rPr/>
      </w:pPr>
      <w:r>
        <w:t xml:space="preserve">    int </w:t>
      </w:r>
      <w:r>
        <w:t xml:space="preserve">sock;</w:t>
      </w:r>
      <w:r/>
    </w:p>
    <w:p>
      <w:pPr>
        <w:pStyle w:val="848"/>
        <w:pBdr/>
        <w:spacing/>
        <w:ind w:firstLine="372"/>
        <w:rPr/>
      </w:pPr>
      <w:r>
        <w:t xml:space="preserve">    struct </w:t>
      </w:r>
      <w:r>
        <w:t xml:space="preserve">sockaddr_in</w:t>
      </w:r>
      <w:r>
        <w:t xml:space="preserve"> </w:t>
      </w:r>
      <w:r>
        <w:t xml:space="preserve">serv_</w:t>
      </w:r>
      <w:r>
        <w:t xml:space="preserve">addr</w:t>
      </w:r>
      <w:r>
        <w:t xml:space="preserve">;</w:t>
      </w:r>
      <w:r/>
    </w:p>
    <w:p>
      <w:pPr>
        <w:pStyle w:val="848"/>
        <w:pBdr/>
        <w:spacing/>
        <w:ind w:firstLine="372"/>
        <w:rPr/>
      </w:pPr>
      <w:r>
        <w:t xml:space="preserve">    char </w:t>
      </w:r>
      <w:r>
        <w:t xml:space="preserve">message[</w:t>
      </w:r>
      <w:r>
        <w:t xml:space="preserve">BUF_SIZE];</w:t>
      </w:r>
      <w:r/>
    </w:p>
    <w:p>
      <w:pPr>
        <w:pStyle w:val="848"/>
        <w:pBdr/>
        <w:spacing/>
        <w:ind w:firstLine="372"/>
        <w:rPr/>
      </w:pPr>
      <w:r>
        <w:t xml:space="preserve">    int </w:t>
      </w:r>
      <w:r>
        <w:t xml:space="preserve">str_</w:t>
      </w:r>
      <w:r>
        <w:t xml:space="preserve">len</w:t>
      </w:r>
      <w:r>
        <w:t xml:space="preserve">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if (</w:t>
      </w:r>
      <w:r>
        <w:t xml:space="preserve">argc</w:t>
      </w:r>
      <w:r>
        <w:t xml:space="preserve"> !</w:t>
      </w:r>
      <w:r>
        <w:t xml:space="preserve">= </w:t>
      </w:r>
      <w:r>
        <w:t xml:space="preserve">3) {</w:t>
      </w:r>
      <w:r/>
    </w:p>
    <w:p>
      <w:pPr>
        <w:pStyle w:val="848"/>
        <w:pBdr/>
        <w:spacing/>
        <w:ind w:firstLine="372"/>
        <w:rPr/>
      </w:pPr>
      <w:r>
        <w:t xml:space="preserve">        </w:t>
      </w:r>
      <w:r>
        <w:t xml:space="preserve">printf</w:t>
      </w:r>
      <w:r>
        <w:t xml:space="preserve">(</w:t>
      </w:r>
      <w:r>
        <w:t xml:space="preserve">"Usage: %s &lt;IP&gt; &lt;Port&gt;\n", </w:t>
      </w:r>
      <w:r>
        <w:t xml:space="preserve">argv</w:t>
      </w:r>
      <w:r>
        <w:t xml:space="preserve">[0]);</w:t>
      </w:r>
      <w:r/>
    </w:p>
    <w:p>
      <w:pPr>
        <w:pStyle w:val="848"/>
        <w:pBdr/>
        <w:spacing/>
        <w:ind w:firstLine="372"/>
        <w:rPr/>
      </w:pPr>
      <w:r>
        <w:t xml:space="preserve">        </w:t>
      </w:r>
      <w:r>
        <w:t xml:space="preserve">exit(</w:t>
      </w:r>
      <w:r>
        <w:t xml:space="preserve">1);</w:t>
      </w:r>
      <w:r/>
    </w:p>
    <w:p>
      <w:pPr>
        <w:pStyle w:val="848"/>
        <w:pBdr/>
        <w:spacing/>
        <w:ind w:firstLine="372"/>
        <w:rPr/>
      </w:pPr>
      <w:r>
        <w:t xml:space="preserve">    }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sock = </w:t>
      </w:r>
      <w:r>
        <w:t xml:space="preserve">socket(</w:t>
      </w:r>
      <w:r>
        <w:t xml:space="preserve">PF_INET, SOCK_STREAM, 0);</w:t>
      </w:r>
      <w:r/>
    </w:p>
    <w:p>
      <w:pPr>
        <w:pStyle w:val="848"/>
        <w:pBdr/>
        <w:spacing/>
        <w:ind w:firstLine="372"/>
        <w:rPr/>
      </w:pPr>
      <w:r>
        <w:t xml:space="preserve">    if (sock == -1)</w:t>
      </w:r>
      <w:r/>
    </w:p>
    <w:p>
      <w:pPr>
        <w:pStyle w:val="848"/>
        <w:pBdr/>
        <w:spacing/>
        <w:ind w:firstLine="372"/>
        <w:rPr/>
      </w:pPr>
      <w:r>
        <w:t xml:space="preserve">        </w:t>
      </w:r>
      <w:r>
        <w:t xml:space="preserve">error_handling</w:t>
      </w:r>
      <w:r>
        <w:t xml:space="preserve">("</w:t>
      </w:r>
      <w:r>
        <w:t xml:space="preserve">socket(</w:t>
      </w:r>
      <w:r>
        <w:t xml:space="preserve">) error");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</w:t>
      </w:r>
      <w:r>
        <w:t xml:space="preserve">memset</w:t>
      </w:r>
      <w:r>
        <w:t xml:space="preserve">(</w:t>
      </w:r>
      <w:r>
        <w:t xml:space="preserve">&amp;</w:t>
      </w:r>
      <w:r>
        <w:t xml:space="preserve">serv_addr</w:t>
      </w:r>
      <w:r>
        <w:t xml:space="preserve">, 0, </w:t>
      </w:r>
      <w:r>
        <w:t xml:space="preserve">sizeof</w:t>
      </w:r>
      <w:r>
        <w:t xml:space="preserve">(</w:t>
      </w:r>
      <w:r>
        <w:t xml:space="preserve">serv_addr</w:t>
      </w:r>
      <w:r>
        <w:t xml:space="preserve">));</w:t>
      </w:r>
      <w:r/>
    </w:p>
    <w:p>
      <w:pPr>
        <w:pStyle w:val="848"/>
        <w:pBdr/>
        <w:spacing/>
        <w:ind w:firstLine="372"/>
        <w:rPr/>
      </w:pPr>
      <w:r>
        <w:t xml:space="preserve">    </w:t>
      </w:r>
      <w:r>
        <w:t xml:space="preserve">serv_addr.sin_family</w:t>
      </w:r>
      <w:r>
        <w:t xml:space="preserve"> = AF_</w:t>
      </w:r>
      <w:r>
        <w:t xml:space="preserve">INET;</w:t>
      </w:r>
      <w:r/>
    </w:p>
    <w:p>
      <w:pPr>
        <w:pStyle w:val="848"/>
        <w:pBdr/>
        <w:spacing/>
        <w:ind w:firstLine="372"/>
        <w:rPr/>
      </w:pPr>
      <w:r>
        <w:t xml:space="preserve">    </w:t>
      </w:r>
      <w:r>
        <w:t xml:space="preserve">serv_addr.sin_</w:t>
      </w:r>
      <w:r>
        <w:t xml:space="preserve">addr.s</w:t>
      </w:r>
      <w:r>
        <w:t xml:space="preserve">_addr</w:t>
      </w:r>
      <w:r>
        <w:t xml:space="preserve"> = </w:t>
      </w:r>
      <w:r>
        <w:t xml:space="preserve">inet_addr</w:t>
      </w:r>
      <w:r>
        <w:t xml:space="preserve">(</w:t>
      </w:r>
      <w:r>
        <w:t xml:space="preserve">argv</w:t>
      </w:r>
      <w:r>
        <w:t xml:space="preserve">[1]);</w:t>
      </w:r>
      <w:r/>
    </w:p>
    <w:p>
      <w:pPr>
        <w:pStyle w:val="848"/>
        <w:pBdr/>
        <w:spacing/>
        <w:ind w:firstLine="372"/>
        <w:rPr/>
      </w:pPr>
      <w:r>
        <w:t xml:space="preserve">    </w:t>
      </w:r>
      <w:r>
        <w:t xml:space="preserve">serv_addr.sin_port</w:t>
      </w:r>
      <w:r>
        <w:t xml:space="preserve"> = </w:t>
      </w:r>
      <w:r>
        <w:t xml:space="preserve">htons</w:t>
      </w:r>
      <w:r>
        <w:t xml:space="preserve">(</w:t>
      </w:r>
      <w:r>
        <w:t xml:space="preserve">atoi</w:t>
      </w:r>
      <w:r>
        <w:t xml:space="preserve">(</w:t>
      </w:r>
      <w:r>
        <w:t xml:space="preserve">argv</w:t>
      </w:r>
      <w:r>
        <w:t xml:space="preserve">[2])</w:t>
      </w:r>
      <w:r>
        <w:t xml:space="preserve">);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if (</w:t>
      </w:r>
      <w:r>
        <w:t xml:space="preserve">connect(</w:t>
      </w:r>
      <w:r>
        <w:t xml:space="preserve">sock, (struct </w:t>
      </w:r>
      <w:r>
        <w:t xml:space="preserve">sockaddr</w:t>
      </w:r>
      <w:r>
        <w:t xml:space="preserve">*)&amp;</w:t>
      </w:r>
      <w:r>
        <w:t xml:space="preserve">serv_addr</w:t>
      </w:r>
      <w:r>
        <w:t xml:space="preserve">, </w:t>
      </w:r>
      <w:r>
        <w:t xml:space="preserve">sizeof</w:t>
      </w:r>
      <w:r>
        <w:t xml:space="preserve">(</w:t>
      </w:r>
      <w:r>
        <w:t xml:space="preserve">serv_addr</w:t>
      </w:r>
      <w:r>
        <w:t xml:space="preserve">)) == -1)</w:t>
      </w:r>
      <w:r/>
    </w:p>
    <w:p>
      <w:pPr>
        <w:pStyle w:val="848"/>
        <w:pBdr/>
        <w:spacing/>
        <w:ind w:firstLine="372"/>
        <w:rPr/>
      </w:pPr>
      <w:r>
        <w:t xml:space="preserve">        </w:t>
      </w:r>
      <w:r>
        <w:t xml:space="preserve">error_handling</w:t>
      </w:r>
      <w:r>
        <w:t xml:space="preserve">("</w:t>
      </w:r>
      <w:r>
        <w:t xml:space="preserve">connect(</w:t>
      </w:r>
      <w:r>
        <w:t xml:space="preserve">) error");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</w:t>
      </w:r>
      <w:r>
        <w:t xml:space="preserve">printf</w:t>
      </w:r>
      <w:r>
        <w:t xml:space="preserve">(</w:t>
      </w:r>
      <w:r>
        <w:t xml:space="preserve">"Connected to server.\n");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while (</w:t>
      </w:r>
      <w:r>
        <w:t xml:space="preserve">1) {</w:t>
      </w:r>
      <w:r/>
    </w:p>
    <w:p>
      <w:pPr>
        <w:pStyle w:val="848"/>
        <w:pBdr/>
        <w:spacing/>
        <w:ind w:firstLine="372"/>
        <w:rPr/>
      </w:pPr>
      <w:r>
        <w:t xml:space="preserve">        </w:t>
      </w:r>
      <w:r>
        <w:t xml:space="preserve">printf</w:t>
      </w:r>
      <w:r>
        <w:t xml:space="preserve">(</w:t>
      </w:r>
      <w:r>
        <w:t xml:space="preserve">"Input message (Q to quit): ");</w:t>
      </w:r>
      <w:r/>
    </w:p>
    <w:p>
      <w:pPr>
        <w:pStyle w:val="848"/>
        <w:pBdr/>
        <w:spacing/>
        <w:ind w:firstLine="372"/>
        <w:rPr/>
      </w:pPr>
      <w:r>
        <w:t xml:space="preserve">        </w:t>
      </w:r>
      <w:r>
        <w:t xml:space="preserve">fgets</w:t>
      </w:r>
      <w:r>
        <w:t xml:space="preserve">(</w:t>
      </w:r>
      <w:r>
        <w:t xml:space="preserve">message, BUF_SIZE, stdin);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    if </w:t>
      </w:r>
      <w:r>
        <w:t xml:space="preserve">(!</w:t>
      </w:r>
      <w:r>
        <w:t xml:space="preserve">strcmp</w:t>
      </w:r>
      <w:r>
        <w:t xml:space="preserve">(message, "Q\n") || !</w:t>
      </w:r>
      <w:r>
        <w:t xml:space="preserve">strcmp</w:t>
      </w:r>
      <w:r>
        <w:t xml:space="preserve">(message, "q\n"))</w:t>
      </w:r>
      <w:r/>
    </w:p>
    <w:p>
      <w:pPr>
        <w:pStyle w:val="848"/>
        <w:pBdr/>
        <w:spacing/>
        <w:ind w:firstLine="372"/>
        <w:rPr/>
      </w:pPr>
      <w:r>
        <w:t xml:space="preserve">            </w:t>
      </w:r>
      <w:r>
        <w:t xml:space="preserve">break;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    </w:t>
      </w:r>
      <w:r>
        <w:t xml:space="preserve">write(</w:t>
      </w:r>
      <w:r>
        <w:t xml:space="preserve">sock, message, </w:t>
      </w:r>
      <w:r>
        <w:t xml:space="preserve">strlen</w:t>
      </w:r>
      <w:r>
        <w:t xml:space="preserve">(message));  </w:t>
      </w:r>
      <w:r/>
    </w:p>
    <w:p>
      <w:pPr>
        <w:pStyle w:val="848"/>
        <w:pBdr/>
        <w:spacing/>
        <w:ind w:firstLine="372"/>
        <w:rPr/>
      </w:pPr>
      <w:r>
        <w:t xml:space="preserve">        </w:t>
      </w:r>
      <w:r>
        <w:t xml:space="preserve">str_len</w:t>
      </w:r>
      <w:r>
        <w:t xml:space="preserve"> = </w:t>
      </w:r>
      <w:r>
        <w:t xml:space="preserve">read(</w:t>
      </w:r>
      <w:r>
        <w:t xml:space="preserve">sock, message, BUF_SIZE - 1);  </w:t>
      </w:r>
      <w:r/>
    </w:p>
    <w:p>
      <w:pPr>
        <w:pStyle w:val="848"/>
        <w:pBdr/>
        <w:spacing/>
        <w:ind w:firstLine="372"/>
        <w:rPr/>
      </w:pPr>
      <w:r>
        <w:t xml:space="preserve">        message[</w:t>
      </w:r>
      <w:r>
        <w:t xml:space="preserve">str_len</w:t>
      </w:r>
      <w:r>
        <w:t xml:space="preserve">] = </w:t>
      </w:r>
      <w:r>
        <w:t xml:space="preserve">0;</w:t>
      </w:r>
      <w:r/>
    </w:p>
    <w:p>
      <w:pPr>
        <w:pStyle w:val="848"/>
        <w:pBdr/>
        <w:spacing/>
        <w:ind w:firstLine="372"/>
        <w:rPr/>
      </w:pPr>
      <w:r>
        <w:t xml:space="preserve">        </w:t>
      </w:r>
      <w:r>
        <w:t xml:space="preserve">printf</w:t>
      </w:r>
      <w:r>
        <w:t xml:space="preserve">(</w:t>
      </w:r>
      <w:r>
        <w:t xml:space="preserve">"Message from server: %s", message);</w:t>
      </w:r>
      <w:r/>
    </w:p>
    <w:p>
      <w:pPr>
        <w:pStyle w:val="848"/>
        <w:pBdr/>
        <w:spacing/>
        <w:ind w:firstLine="372"/>
        <w:rPr/>
      </w:pPr>
      <w:r>
        <w:t xml:space="preserve">    }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close(sock</w:t>
      </w:r>
      <w:r>
        <w:t xml:space="preserve">);</w:t>
      </w:r>
      <w:r/>
    </w:p>
    <w:p>
      <w:pPr>
        <w:pStyle w:val="848"/>
        <w:pBdr/>
        <w:spacing/>
        <w:ind w:firstLine="372"/>
        <w:rPr/>
      </w:pPr>
      <w:r>
        <w:t xml:space="preserve">    return </w:t>
      </w:r>
      <w:r>
        <w:t xml:space="preserve">0;</w:t>
      </w:r>
      <w:r/>
    </w:p>
    <w:p>
      <w:pPr>
        <w:pStyle w:val="848"/>
        <w:pBdr/>
        <w:spacing/>
        <w:ind w:firstLine="372"/>
        <w:rPr/>
      </w:pPr>
      <w:r>
        <w:t xml:space="preserve">}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void </w:t>
      </w:r>
      <w:r>
        <w:t xml:space="preserve">error_</w:t>
      </w:r>
      <w:r>
        <w:t xml:space="preserve">handling</w:t>
      </w:r>
      <w:r>
        <w:t xml:space="preserve">(</w:t>
      </w:r>
      <w:r>
        <w:t xml:space="preserve">const char *</w:t>
      </w:r>
      <w:r>
        <w:t xml:space="preserve">message) {</w:t>
      </w:r>
      <w:r/>
    </w:p>
    <w:p>
      <w:pPr>
        <w:pStyle w:val="848"/>
        <w:pBdr/>
        <w:spacing/>
        <w:ind w:firstLine="372"/>
        <w:rPr/>
      </w:pPr>
      <w:r>
        <w:t xml:space="preserve">    </w:t>
      </w:r>
      <w:r>
        <w:t xml:space="preserve">fputs</w:t>
      </w:r>
      <w:r>
        <w:t xml:space="preserve">(</w:t>
      </w:r>
      <w:r>
        <w:t xml:space="preserve">message, stderr);</w:t>
      </w:r>
      <w:r/>
    </w:p>
    <w:p>
      <w:pPr>
        <w:pStyle w:val="848"/>
        <w:pBdr/>
        <w:spacing/>
        <w:ind w:firstLine="372"/>
        <w:rPr/>
      </w:pPr>
      <w:r>
        <w:t xml:space="preserve">    </w:t>
      </w:r>
      <w:r>
        <w:t xml:space="preserve">fputc</w:t>
      </w:r>
      <w:r>
        <w:t xml:space="preserve">(</w:t>
      </w:r>
      <w:r>
        <w:t xml:space="preserve">'\n', stderr);</w:t>
      </w:r>
      <w:r/>
    </w:p>
    <w:p>
      <w:pPr>
        <w:pStyle w:val="848"/>
        <w:pBdr/>
        <w:spacing/>
        <w:ind w:firstLine="372"/>
        <w:rPr/>
      </w:pPr>
      <w:r>
        <w:t xml:space="preserve">    </w:t>
      </w:r>
      <w:r>
        <w:t xml:space="preserve">exit(</w:t>
      </w:r>
      <w:r>
        <w:t xml:space="preserve">1);</w:t>
      </w:r>
      <w:r/>
    </w:p>
    <w:p>
      <w:pPr>
        <w:pStyle w:val="848"/>
        <w:pBdr/>
        <w:spacing/>
        <w:ind w:firstLine="372"/>
        <w:rPr/>
      </w:pPr>
      <w:r>
        <w:t xml:space="preserve">}</w:t>
      </w:r>
      <w:r/>
    </w:p>
    <w:p>
      <w:pPr>
        <w:pStyle w:val="848"/>
        <w:pBdr/>
        <w:spacing/>
        <w:ind w:firstLine="0"/>
        <w:rPr>
          <w:rFonts w:hint="eastAsia"/>
        </w:rPr>
      </w:pPr>
      <w:r>
        <w:rPr>
          <w:rFonts w:hint="eastAsia"/>
        </w:rPr>
      </w:r>
      <w:r>
        <w:rPr>
          <w:rFonts w:hint="eastAsia"/>
        </w:rPr>
      </w:r>
    </w:p>
    <w:p>
      <w:pPr>
        <w:pStyle w:val="848"/>
        <w:numPr>
          <w:ilvl w:val="0"/>
          <w:numId w:val="15"/>
        </w:numPr>
        <w:pBdr/>
        <w:spacing/>
        <w:ind/>
        <w:rPr/>
      </w:pPr>
      <w:r>
        <w:rPr>
          <w:rFonts w:hint="eastAsia"/>
        </w:rPr>
        <w:t xml:space="preserve">服务端代码</w:t>
      </w:r>
      <w:r>
        <w:rPr>
          <w:rFonts w:hint="eastAsia"/>
        </w:rPr>
        <w:t xml:space="preserve">server_main.c</w:t>
      </w:r>
      <w:r/>
    </w:p>
    <w:p>
      <w:pPr>
        <w:pStyle w:val="848"/>
        <w:pBdr/>
        <w:spacing/>
        <w:ind w:firstLine="372"/>
        <w:rPr/>
      </w:pPr>
      <w:r>
        <w:t xml:space="preserve">服务端代码实现了</w:t>
      </w:r>
      <w:r>
        <w:t xml:space="preserve">Socket</w:t>
      </w:r>
      <w:r>
        <w:t xml:space="preserve">监听和客户端处理功能，能够处理多个客户端的连接。以下是服务端的代码实现：</w:t>
      </w:r>
      <w:r/>
    </w:p>
    <w:p>
      <w:pPr>
        <w:pStyle w:val="848"/>
        <w:pBdr/>
        <w:spacing/>
        <w:ind w:firstLine="372"/>
        <w:rPr/>
      </w:pPr>
      <w:r>
        <w:t xml:space="preserve">#include</w:t>
      </w:r>
      <w:r>
        <w:t xml:space="preserve"> &lt;</w:t>
      </w:r>
      <w:r>
        <w:t xml:space="preserve">stdio.h</w:t>
      </w:r>
      <w:r>
        <w:t xml:space="preserve">&gt;</w:t>
      </w:r>
      <w:r/>
    </w:p>
    <w:p>
      <w:pPr>
        <w:pStyle w:val="848"/>
        <w:pBdr/>
        <w:spacing/>
        <w:ind w:firstLine="372"/>
        <w:rPr/>
      </w:pPr>
      <w:r>
        <w:t xml:space="preserve">#include</w:t>
      </w:r>
      <w:r>
        <w:t xml:space="preserve"> &lt;</w:t>
      </w:r>
      <w:r>
        <w:t xml:space="preserve">stdlib.h</w:t>
      </w:r>
      <w:r>
        <w:t xml:space="preserve">&gt;</w:t>
      </w:r>
      <w:r/>
    </w:p>
    <w:p>
      <w:pPr>
        <w:pStyle w:val="848"/>
        <w:pBdr/>
        <w:spacing/>
        <w:ind w:firstLine="372"/>
        <w:rPr/>
      </w:pPr>
      <w:r>
        <w:t xml:space="preserve">#include &lt;</w:t>
      </w:r>
      <w:r>
        <w:t xml:space="preserve">string.h</w:t>
      </w:r>
      <w:r>
        <w:t xml:space="preserve">&gt;</w:t>
      </w:r>
      <w:r/>
    </w:p>
    <w:p>
      <w:pPr>
        <w:pStyle w:val="848"/>
        <w:pBdr/>
        <w:spacing/>
        <w:ind w:firstLine="372"/>
        <w:rPr/>
      </w:pPr>
      <w:r>
        <w:t xml:space="preserve">#include &lt;</w:t>
      </w:r>
      <w:r>
        <w:t xml:space="preserve">unistd.h</w:t>
      </w:r>
      <w:r>
        <w:t xml:space="preserve">&gt;</w:t>
      </w:r>
      <w:r/>
    </w:p>
    <w:p>
      <w:pPr>
        <w:pStyle w:val="848"/>
        <w:pBdr/>
        <w:spacing/>
        <w:ind w:firstLine="372"/>
        <w:rPr/>
      </w:pPr>
      <w:r>
        <w:t xml:space="preserve">#include</w:t>
      </w:r>
      <w:r>
        <w:t xml:space="preserve"> &lt;</w:t>
      </w:r>
      <w:r>
        <w:t xml:space="preserve">arpa</w:t>
      </w:r>
      <w:r>
        <w:t xml:space="preserve">/</w:t>
      </w:r>
      <w:r>
        <w:t xml:space="preserve">inet.h</w:t>
      </w:r>
      <w:r>
        <w:t xml:space="preserve">&gt;</w:t>
      </w:r>
      <w:r/>
    </w:p>
    <w:p>
      <w:pPr>
        <w:pStyle w:val="848"/>
        <w:pBdr/>
        <w:spacing/>
        <w:ind w:firstLine="372"/>
        <w:rPr/>
      </w:pPr>
      <w:r>
        <w:t xml:space="preserve">#include</w:t>
      </w:r>
      <w:r>
        <w:t xml:space="preserve"> &lt;sys/</w:t>
      </w:r>
      <w:r>
        <w:t xml:space="preserve">socket.h</w:t>
      </w:r>
      <w:r>
        <w:t xml:space="preserve">&gt;</w:t>
      </w:r>
      <w:r/>
    </w:p>
    <w:p>
      <w:pPr>
        <w:pStyle w:val="848"/>
        <w:pBdr/>
        <w:spacing/>
        <w:ind w:firstLine="372"/>
        <w:rPr/>
      </w:pPr>
      <w:r>
        <w:t xml:space="preserve">#include</w:t>
      </w:r>
      <w:r>
        <w:t xml:space="preserve"> &lt;</w:t>
      </w:r>
      <w:r>
        <w:t xml:space="preserve">pthread.h</w:t>
      </w:r>
      <w:r>
        <w:t xml:space="preserve">&gt;</w:t>
      </w:r>
      <w:r/>
    </w:p>
    <w:p>
      <w:pPr>
        <w:pStyle w:val="848"/>
        <w:pBdr/>
        <w:spacing/>
        <w:ind w:firstLine="372"/>
        <w:rPr/>
      </w:pPr>
      <w:r>
        <w:t xml:space="preserve">#include &lt;</w:t>
      </w:r>
      <w:r>
        <w:t xml:space="preserve">signal.h</w:t>
      </w:r>
      <w:r>
        <w:t xml:space="preserve">&gt;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#define</w:t>
      </w:r>
      <w:r>
        <w:t xml:space="preserve"> BUF_SIZE 1024</w:t>
      </w:r>
      <w:r/>
    </w:p>
    <w:p>
      <w:pPr>
        <w:pStyle w:val="848"/>
        <w:pBdr/>
        <w:spacing/>
        <w:ind w:firstLine="372"/>
        <w:rPr/>
      </w:pPr>
      <w:r>
        <w:t xml:space="preserve">#define</w:t>
      </w:r>
      <w:r>
        <w:t xml:space="preserve"> MAX_CLNT 256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void *</w:t>
      </w:r>
      <w:r>
        <w:t xml:space="preserve">handle_</w:t>
      </w:r>
      <w:r>
        <w:t xml:space="preserve">client</w:t>
      </w:r>
      <w:r>
        <w:t xml:space="preserve">(</w:t>
      </w:r>
      <w:r>
        <w:t xml:space="preserve">void *</w:t>
      </w:r>
      <w:r>
        <w:t xml:space="preserve">arg</w:t>
      </w:r>
      <w:r>
        <w:t xml:space="preserve">);</w:t>
      </w:r>
      <w:r/>
    </w:p>
    <w:p>
      <w:pPr>
        <w:pStyle w:val="848"/>
        <w:pBdr/>
        <w:spacing/>
        <w:ind w:firstLine="372"/>
        <w:rPr/>
      </w:pPr>
      <w:r>
        <w:t xml:space="preserve">void </w:t>
      </w:r>
      <w:r>
        <w:t xml:space="preserve">error_</w:t>
      </w:r>
      <w:r>
        <w:t xml:space="preserve">handling</w:t>
      </w:r>
      <w:r>
        <w:t xml:space="preserve">(</w:t>
      </w:r>
      <w:r>
        <w:t xml:space="preserve">const char *message);</w:t>
      </w:r>
      <w:r/>
    </w:p>
    <w:p>
      <w:pPr>
        <w:pStyle w:val="848"/>
        <w:pBdr/>
        <w:spacing/>
        <w:ind w:firstLine="372"/>
        <w:rPr/>
      </w:pPr>
      <w:r>
        <w:t xml:space="preserve">void </w:t>
      </w:r>
      <w:r>
        <w:t xml:space="preserve">signal_</w:t>
      </w:r>
      <w:r>
        <w:t xml:space="preserve">handler</w:t>
      </w:r>
      <w:r>
        <w:t xml:space="preserve">(</w:t>
      </w:r>
      <w:r>
        <w:t xml:space="preserve">int </w:t>
      </w:r>
      <w:r>
        <w:t xml:space="preserve">sig</w:t>
      </w:r>
      <w:r>
        <w:t xml:space="preserve">);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int </w:t>
      </w:r>
      <w:r>
        <w:t xml:space="preserve">client_</w:t>
      </w:r>
      <w:r>
        <w:t xml:space="preserve">socks</w:t>
      </w:r>
      <w:r>
        <w:t xml:space="preserve">[</w:t>
      </w:r>
      <w:r>
        <w:t xml:space="preserve">MAX_CLNT];</w:t>
      </w:r>
      <w:r/>
    </w:p>
    <w:p>
      <w:pPr>
        <w:pStyle w:val="848"/>
        <w:pBdr/>
        <w:spacing/>
        <w:ind w:firstLine="372"/>
        <w:rPr/>
      </w:pPr>
      <w:r>
        <w:t xml:space="preserve">int </w:t>
      </w:r>
      <w:r>
        <w:t xml:space="preserve">client_count</w:t>
      </w:r>
      <w:r>
        <w:t xml:space="preserve"> = </w:t>
      </w:r>
      <w:r>
        <w:t xml:space="preserve">0;</w:t>
      </w:r>
      <w:r/>
    </w:p>
    <w:p>
      <w:pPr>
        <w:pStyle w:val="848"/>
        <w:pBdr/>
        <w:spacing/>
        <w:ind w:firstLine="372"/>
        <w:rPr/>
      </w:pPr>
      <w:r>
        <w:t xml:space="preserve">int </w:t>
      </w:r>
      <w:r>
        <w:t xml:space="preserve">serv_</w:t>
      </w:r>
      <w:r>
        <w:t xml:space="preserve">sock</w:t>
      </w:r>
      <w:r>
        <w:t xml:space="preserve">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pthread_mutex_t</w:t>
      </w:r>
      <w:r>
        <w:t xml:space="preserve"> </w:t>
      </w:r>
      <w:r>
        <w:t xml:space="preserve">mutex;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int </w:t>
      </w:r>
      <w:r>
        <w:t xml:space="preserve">main(</w:t>
      </w:r>
      <w:r>
        <w:t xml:space="preserve">int </w:t>
      </w:r>
      <w:r>
        <w:t xml:space="preserve">argc</w:t>
      </w:r>
      <w:r>
        <w:t xml:space="preserve">, char *</w:t>
      </w:r>
      <w:r>
        <w:t xml:space="preserve">argv</w:t>
      </w:r>
      <w:r>
        <w:t xml:space="preserve">[</w:t>
      </w:r>
      <w:r>
        <w:t xml:space="preserve">]) {</w:t>
      </w:r>
      <w:r/>
    </w:p>
    <w:p>
      <w:pPr>
        <w:pStyle w:val="848"/>
        <w:pBdr/>
        <w:spacing/>
        <w:ind w:firstLine="372"/>
        <w:rPr/>
      </w:pPr>
      <w:r>
        <w:t xml:space="preserve">    </w:t>
      </w:r>
      <w:r>
        <w:t xml:space="preserve">struct</w:t>
      </w:r>
      <w:r>
        <w:t xml:space="preserve"> </w:t>
      </w:r>
      <w:r>
        <w:t xml:space="preserve">sockaddr_in</w:t>
      </w:r>
      <w:r>
        <w:t xml:space="preserve"> </w:t>
      </w:r>
      <w:r>
        <w:t xml:space="preserve">serv_addr</w:t>
      </w:r>
      <w:r>
        <w:t xml:space="preserve">, </w:t>
      </w:r>
      <w:r>
        <w:t xml:space="preserve">clnt_</w:t>
      </w:r>
      <w:r>
        <w:t xml:space="preserve">addr</w:t>
      </w:r>
      <w:r>
        <w:t xml:space="preserve">;</w:t>
      </w:r>
      <w:r/>
    </w:p>
    <w:p>
      <w:pPr>
        <w:pStyle w:val="848"/>
        <w:pBdr/>
        <w:spacing/>
        <w:ind w:firstLine="372"/>
        <w:rPr/>
      </w:pPr>
      <w:r>
        <w:t xml:space="preserve">    </w:t>
      </w:r>
      <w:r>
        <w:t xml:space="preserve">socklen_t</w:t>
      </w:r>
      <w:r>
        <w:t xml:space="preserve"> </w:t>
      </w:r>
      <w:r>
        <w:t xml:space="preserve">clnt_addr_</w:t>
      </w:r>
      <w:r>
        <w:t xml:space="preserve">size</w:t>
      </w:r>
      <w:r>
        <w:t xml:space="preserve">;</w:t>
      </w:r>
      <w:r/>
    </w:p>
    <w:p>
      <w:pPr>
        <w:pStyle w:val="848"/>
        <w:pBdr/>
        <w:spacing/>
        <w:ind w:firstLine="372"/>
        <w:rPr/>
      </w:pPr>
      <w:r>
        <w:t xml:space="preserve">    </w:t>
      </w:r>
      <w:r>
        <w:t xml:space="preserve">pthread_t</w:t>
      </w:r>
      <w:r>
        <w:t xml:space="preserve"> </w:t>
      </w:r>
      <w:r>
        <w:t xml:space="preserve">t_</w:t>
      </w:r>
      <w:r>
        <w:t xml:space="preserve">id</w:t>
      </w:r>
      <w:r>
        <w:t xml:space="preserve">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if (</w:t>
      </w:r>
      <w:r>
        <w:t xml:space="preserve">argc</w:t>
      </w:r>
      <w:r>
        <w:t xml:space="preserve"> !</w:t>
      </w:r>
      <w:r>
        <w:t xml:space="preserve">= </w:t>
      </w:r>
      <w:r>
        <w:t xml:space="preserve">2) {</w:t>
      </w:r>
      <w:r/>
    </w:p>
    <w:p>
      <w:pPr>
        <w:pStyle w:val="848"/>
        <w:pBdr/>
        <w:spacing/>
        <w:ind w:firstLine="372"/>
        <w:rPr/>
      </w:pPr>
      <w:r>
        <w:t xml:space="preserve">        </w:t>
      </w:r>
      <w:r>
        <w:t xml:space="preserve">printf</w:t>
      </w:r>
      <w:r>
        <w:t xml:space="preserve">(</w:t>
      </w:r>
      <w:r>
        <w:t xml:space="preserve">"Usage: %s &lt;Port&gt;\n", </w:t>
      </w:r>
      <w:r>
        <w:t xml:space="preserve">argv</w:t>
      </w:r>
      <w:r>
        <w:t xml:space="preserve">[0]);</w:t>
      </w:r>
      <w:r/>
    </w:p>
    <w:p>
      <w:pPr>
        <w:pStyle w:val="848"/>
        <w:pBdr/>
        <w:spacing/>
        <w:ind w:firstLine="372"/>
        <w:rPr/>
      </w:pPr>
      <w:r>
        <w:t xml:space="preserve">        </w:t>
      </w:r>
      <w:r>
        <w:t xml:space="preserve">exit(</w:t>
      </w:r>
      <w:r>
        <w:t xml:space="preserve">1);</w:t>
      </w:r>
      <w:r/>
    </w:p>
    <w:p>
      <w:pPr>
        <w:pStyle w:val="848"/>
        <w:pBdr/>
        <w:spacing/>
        <w:ind w:firstLine="372"/>
        <w:rPr/>
      </w:pPr>
      <w:r>
        <w:t xml:space="preserve">    }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</w:t>
      </w:r>
      <w:r>
        <w:t xml:space="preserve">pthread_mutex_</w:t>
      </w:r>
      <w:r>
        <w:t xml:space="preserve">init</w:t>
      </w:r>
      <w:r>
        <w:t xml:space="preserve">(</w:t>
      </w:r>
      <w:r>
        <w:t xml:space="preserve">&amp;mutex, NULL);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</w:t>
      </w:r>
      <w:r>
        <w:t xml:space="preserve">signal(</w:t>
      </w:r>
      <w:r>
        <w:t xml:space="preserve">SIGINT, </w:t>
      </w:r>
      <w:r>
        <w:t xml:space="preserve">signal_handler</w:t>
      </w:r>
      <w:r>
        <w:t xml:space="preserve">);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</w:t>
      </w:r>
      <w:r>
        <w:t xml:space="preserve">serv_sock</w:t>
      </w:r>
      <w:r>
        <w:t xml:space="preserve"> = </w:t>
      </w:r>
      <w:r>
        <w:t xml:space="preserve">socket(</w:t>
      </w:r>
      <w:r>
        <w:t xml:space="preserve">PF_INET, SOCK_STREAM, 0);</w:t>
      </w:r>
      <w:r/>
    </w:p>
    <w:p>
      <w:pPr>
        <w:pStyle w:val="848"/>
        <w:pBdr/>
        <w:spacing/>
        <w:ind w:firstLine="372"/>
        <w:rPr/>
      </w:pPr>
      <w:r>
        <w:t xml:space="preserve">    if (</w:t>
      </w:r>
      <w:r>
        <w:t xml:space="preserve">serv_</w:t>
      </w:r>
      <w:r>
        <w:t xml:space="preserve">sock</w:t>
      </w:r>
      <w:r>
        <w:t xml:space="preserve"> == -1)</w:t>
      </w:r>
      <w:r/>
    </w:p>
    <w:p>
      <w:pPr>
        <w:pStyle w:val="848"/>
        <w:pBdr/>
        <w:spacing/>
        <w:ind w:firstLine="372"/>
        <w:rPr/>
      </w:pPr>
      <w:r>
        <w:t xml:space="preserve">        </w:t>
      </w:r>
      <w:r>
        <w:t xml:space="preserve">error_handling</w:t>
      </w:r>
      <w:r>
        <w:t xml:space="preserve">("</w:t>
      </w:r>
      <w:r>
        <w:t xml:space="preserve">socket(</w:t>
      </w:r>
      <w:r>
        <w:t xml:space="preserve">) error");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</w:t>
      </w:r>
      <w:r>
        <w:t xml:space="preserve">memset</w:t>
      </w:r>
      <w:r>
        <w:t xml:space="preserve">(</w:t>
      </w:r>
      <w:r>
        <w:t xml:space="preserve">&amp;</w:t>
      </w:r>
      <w:r>
        <w:t xml:space="preserve">serv_addr</w:t>
      </w:r>
      <w:r>
        <w:t xml:space="preserve">, 0, </w:t>
      </w:r>
      <w:r>
        <w:t xml:space="preserve">sizeof</w:t>
      </w:r>
      <w:r>
        <w:t xml:space="preserve">(</w:t>
      </w:r>
      <w:r>
        <w:t xml:space="preserve">serv_addr</w:t>
      </w:r>
      <w:r>
        <w:t xml:space="preserve">));</w:t>
      </w:r>
      <w:r/>
    </w:p>
    <w:p>
      <w:pPr>
        <w:pStyle w:val="848"/>
        <w:pBdr/>
        <w:spacing/>
        <w:ind w:firstLine="372"/>
        <w:rPr/>
      </w:pPr>
      <w:r>
        <w:t xml:space="preserve">    </w:t>
      </w:r>
      <w:r>
        <w:t xml:space="preserve">serv_addr.sin_family</w:t>
      </w:r>
      <w:r>
        <w:t xml:space="preserve"> = AF_</w:t>
      </w:r>
      <w:r>
        <w:t xml:space="preserve">INET;</w:t>
      </w:r>
      <w:r/>
    </w:p>
    <w:p>
      <w:pPr>
        <w:pStyle w:val="848"/>
        <w:pBdr/>
        <w:spacing/>
        <w:ind w:firstLine="372"/>
        <w:rPr/>
      </w:pPr>
      <w:r>
        <w:t xml:space="preserve">    </w:t>
      </w:r>
      <w:r>
        <w:t xml:space="preserve">serv_addr.sin_</w:t>
      </w:r>
      <w:r>
        <w:t xml:space="preserve">addr.s</w:t>
      </w:r>
      <w:r>
        <w:t xml:space="preserve">_addr</w:t>
      </w:r>
      <w:r>
        <w:t xml:space="preserve"> = </w:t>
      </w:r>
      <w:r>
        <w:t xml:space="preserve">htonl</w:t>
      </w:r>
      <w:r>
        <w:t xml:space="preserve">(INADDR_ANY);</w:t>
      </w:r>
      <w:r/>
    </w:p>
    <w:p>
      <w:pPr>
        <w:pStyle w:val="848"/>
        <w:pBdr/>
        <w:spacing/>
        <w:ind w:firstLine="372"/>
        <w:rPr/>
      </w:pPr>
      <w:r>
        <w:t xml:space="preserve">    </w:t>
      </w:r>
      <w:r>
        <w:t xml:space="preserve">serv_addr.sin_port</w:t>
      </w:r>
      <w:r>
        <w:t xml:space="preserve"> = </w:t>
      </w:r>
      <w:r>
        <w:t xml:space="preserve">htons</w:t>
      </w:r>
      <w:r>
        <w:t xml:space="preserve">(</w:t>
      </w:r>
      <w:r>
        <w:t xml:space="preserve">atoi</w:t>
      </w:r>
      <w:r>
        <w:t xml:space="preserve">(</w:t>
      </w:r>
      <w:r>
        <w:t xml:space="preserve">argv</w:t>
      </w:r>
      <w:r>
        <w:t xml:space="preserve">[1])</w:t>
      </w:r>
      <w:r>
        <w:t xml:space="preserve">);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if (</w:t>
      </w:r>
      <w:r>
        <w:t xml:space="preserve">bind(</w:t>
      </w:r>
      <w:r>
        <w:t xml:space="preserve">serv_sock</w:t>
      </w:r>
      <w:r>
        <w:t xml:space="preserve">, (struct </w:t>
      </w:r>
      <w:r>
        <w:t xml:space="preserve">sockaddr</w:t>
      </w:r>
      <w:r>
        <w:t xml:space="preserve">*)&amp;</w:t>
      </w:r>
      <w:r>
        <w:t xml:space="preserve">serv_addr</w:t>
      </w:r>
      <w:r>
        <w:t xml:space="preserve">, </w:t>
      </w:r>
      <w:r>
        <w:t xml:space="preserve">sizeof</w:t>
      </w:r>
      <w:r>
        <w:t xml:space="preserve">(</w:t>
      </w:r>
      <w:r>
        <w:t xml:space="preserve">serv_addr</w:t>
      </w:r>
      <w:r>
        <w:t xml:space="preserve">)) == -1)</w:t>
      </w:r>
      <w:r/>
    </w:p>
    <w:p>
      <w:pPr>
        <w:pStyle w:val="848"/>
        <w:pBdr/>
        <w:spacing/>
        <w:ind w:firstLine="372"/>
        <w:rPr/>
      </w:pPr>
      <w:r>
        <w:t xml:space="preserve">        </w:t>
      </w:r>
      <w:r>
        <w:t xml:space="preserve">error_handling</w:t>
      </w:r>
      <w:r>
        <w:t xml:space="preserve">("</w:t>
      </w:r>
      <w:r>
        <w:t xml:space="preserve">bind(</w:t>
      </w:r>
      <w:r>
        <w:t xml:space="preserve">) error");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if (</w:t>
      </w:r>
      <w:r>
        <w:t xml:space="preserve">listen(</w:t>
      </w:r>
      <w:r>
        <w:t xml:space="preserve">serv_sock</w:t>
      </w:r>
      <w:r>
        <w:t xml:space="preserve">, 5) == -1)</w:t>
      </w:r>
      <w:r/>
    </w:p>
    <w:p>
      <w:pPr>
        <w:pStyle w:val="848"/>
        <w:pBdr/>
        <w:spacing/>
        <w:ind w:firstLine="372"/>
        <w:rPr/>
      </w:pPr>
      <w:r>
        <w:t xml:space="preserve">        </w:t>
      </w:r>
      <w:r>
        <w:t xml:space="preserve">error_handling</w:t>
      </w:r>
      <w:r>
        <w:t xml:space="preserve">("</w:t>
      </w:r>
      <w:r>
        <w:t xml:space="preserve">listen(</w:t>
      </w:r>
      <w:r>
        <w:t xml:space="preserve">) error");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</w:t>
      </w:r>
      <w:r>
        <w:t xml:space="preserve">printf</w:t>
      </w:r>
      <w:r>
        <w:t xml:space="preserve">(</w:t>
      </w:r>
      <w:r>
        <w:t xml:space="preserve">"Server started on port %s\n", </w:t>
      </w:r>
      <w:r>
        <w:t xml:space="preserve">argv</w:t>
      </w:r>
      <w:r>
        <w:t xml:space="preserve">[1]);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while (</w:t>
      </w:r>
      <w:r>
        <w:t xml:space="preserve">1) {</w:t>
      </w:r>
      <w:r/>
    </w:p>
    <w:p>
      <w:pPr>
        <w:pStyle w:val="848"/>
        <w:pBdr/>
        <w:spacing/>
        <w:ind w:firstLine="372"/>
        <w:rPr/>
      </w:pPr>
      <w:r>
        <w:t xml:space="preserve">        </w:t>
      </w:r>
      <w:r>
        <w:t xml:space="preserve">clnt_addr_size</w:t>
      </w:r>
      <w:r>
        <w:t xml:space="preserve"> = </w:t>
      </w:r>
      <w:r>
        <w:t xml:space="preserve">sizeof</w:t>
      </w:r>
      <w:r>
        <w:t xml:space="preserve">(</w:t>
      </w:r>
      <w:r>
        <w:t xml:space="preserve">clnt_addr</w:t>
      </w:r>
      <w:r>
        <w:t xml:space="preserve">);</w:t>
      </w:r>
      <w:r/>
    </w:p>
    <w:p>
      <w:pPr>
        <w:pStyle w:val="848"/>
        <w:pBdr/>
        <w:spacing/>
        <w:ind w:firstLine="372"/>
        <w:rPr/>
      </w:pPr>
      <w:r>
        <w:t xml:space="preserve">        int </w:t>
      </w:r>
      <w:r>
        <w:t xml:space="preserve">clnt_sock</w:t>
      </w:r>
      <w:r>
        <w:t xml:space="preserve"> = </w:t>
      </w:r>
      <w:r>
        <w:t xml:space="preserve">accept(</w:t>
      </w:r>
      <w:r>
        <w:t xml:space="preserve">serv_sock</w:t>
      </w:r>
      <w:r>
        <w:t xml:space="preserve">, (struct </w:t>
      </w:r>
      <w:r>
        <w:t xml:space="preserve">sockaddr</w:t>
      </w:r>
      <w:r>
        <w:t xml:space="preserve">*)&amp;</w:t>
      </w:r>
      <w:r>
        <w:t xml:space="preserve">clnt_addr</w:t>
      </w:r>
      <w:r>
        <w:t xml:space="preserve">, &amp;</w:t>
      </w:r>
      <w:r>
        <w:t xml:space="preserve">clnt_addr_size</w:t>
      </w:r>
      <w:r>
        <w:t xml:space="preserve">);</w:t>
      </w:r>
      <w:r/>
    </w:p>
    <w:p>
      <w:pPr>
        <w:pStyle w:val="848"/>
        <w:pBdr/>
        <w:spacing/>
        <w:ind w:firstLine="372"/>
        <w:rPr/>
      </w:pPr>
      <w:r>
        <w:t xml:space="preserve">        if (</w:t>
      </w:r>
      <w:r>
        <w:t xml:space="preserve">clnt_sock</w:t>
      </w:r>
      <w:r>
        <w:t xml:space="preserve"> == -1) {</w:t>
      </w:r>
      <w:r/>
    </w:p>
    <w:p>
      <w:pPr>
        <w:pStyle w:val="848"/>
        <w:pBdr/>
        <w:spacing/>
        <w:ind w:firstLine="372"/>
        <w:rPr/>
      </w:pPr>
      <w:r>
        <w:t xml:space="preserve">            </w:t>
      </w:r>
      <w:r>
        <w:t xml:space="preserve">perror</w:t>
      </w:r>
      <w:r>
        <w:t xml:space="preserve">("</w:t>
      </w:r>
      <w:r>
        <w:t xml:space="preserve">accept(</w:t>
      </w:r>
      <w:r>
        <w:t xml:space="preserve">) error");</w:t>
      </w:r>
      <w:r/>
    </w:p>
    <w:p>
      <w:pPr>
        <w:pStyle w:val="848"/>
        <w:pBdr/>
        <w:spacing/>
        <w:ind w:firstLine="372"/>
        <w:rPr/>
      </w:pPr>
      <w:r>
        <w:t xml:space="preserve">            </w:t>
      </w:r>
      <w:r>
        <w:t xml:space="preserve">continue;</w:t>
      </w:r>
      <w:r/>
    </w:p>
    <w:p>
      <w:pPr>
        <w:pStyle w:val="848"/>
        <w:pBdr/>
        <w:spacing/>
        <w:ind w:firstLine="372"/>
        <w:rPr/>
      </w:pPr>
      <w:r>
        <w:t xml:space="preserve">        }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    </w:t>
      </w:r>
      <w:r>
        <w:t xml:space="preserve">pthread_mutex_lock</w:t>
      </w:r>
      <w:r>
        <w:t xml:space="preserve">(&amp;mutex</w:t>
      </w:r>
      <w:r>
        <w:t xml:space="preserve">);</w:t>
      </w:r>
      <w:r/>
    </w:p>
    <w:p>
      <w:pPr>
        <w:pStyle w:val="848"/>
        <w:pBdr/>
        <w:spacing/>
        <w:ind w:firstLine="372"/>
        <w:rPr/>
      </w:pPr>
      <w:r>
        <w:t xml:space="preserve">        </w:t>
      </w:r>
      <w:r>
        <w:t xml:space="preserve">client_socks</w:t>
      </w:r>
      <w:r>
        <w:t xml:space="preserve">[</w:t>
      </w:r>
      <w:r>
        <w:t xml:space="preserve">client_count</w:t>
      </w:r>
      <w:r>
        <w:t xml:space="preserve">++] = </w:t>
      </w:r>
      <w:r>
        <w:t xml:space="preserve">clnt_</w:t>
      </w:r>
      <w:r>
        <w:t xml:space="preserve">sock</w:t>
      </w:r>
      <w:r>
        <w:t xml:space="preserve">;</w:t>
      </w:r>
      <w:r/>
    </w:p>
    <w:p>
      <w:pPr>
        <w:pStyle w:val="848"/>
        <w:pBdr/>
        <w:spacing/>
        <w:ind w:firstLine="372"/>
        <w:rPr/>
      </w:pPr>
      <w:r>
        <w:t xml:space="preserve">        </w:t>
      </w:r>
      <w:r>
        <w:t xml:space="preserve">pthread_mutex_unlock</w:t>
      </w:r>
      <w:r>
        <w:t xml:space="preserve">(&amp;mutex</w:t>
      </w:r>
      <w:r>
        <w:t xml:space="preserve">);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    </w:t>
      </w:r>
      <w:r>
        <w:t xml:space="preserve">pthread_</w:t>
      </w:r>
      <w:r>
        <w:t xml:space="preserve">create</w:t>
      </w:r>
      <w:r>
        <w:t xml:space="preserve">(</w:t>
      </w:r>
      <w:r>
        <w:t xml:space="preserve">&amp;</w:t>
      </w:r>
      <w:r>
        <w:t xml:space="preserve">t_id</w:t>
      </w:r>
      <w:r>
        <w:t xml:space="preserve">, NULL, </w:t>
      </w:r>
      <w:r>
        <w:t xml:space="preserve">handle_client</w:t>
      </w:r>
      <w:r>
        <w:t xml:space="preserve">, (void*)&amp;</w:t>
      </w:r>
      <w:r>
        <w:t xml:space="preserve">clnt_sock</w:t>
      </w:r>
      <w:r>
        <w:t xml:space="preserve">);</w:t>
      </w:r>
      <w:r/>
    </w:p>
    <w:p>
      <w:pPr>
        <w:pStyle w:val="848"/>
        <w:pBdr/>
        <w:spacing/>
        <w:ind w:firstLine="372"/>
        <w:rPr/>
      </w:pPr>
      <w:r>
        <w:t xml:space="preserve">        </w:t>
      </w:r>
      <w:r>
        <w:t xml:space="preserve">pthread_detach</w:t>
      </w:r>
      <w:r>
        <w:t xml:space="preserve">(</w:t>
      </w:r>
      <w:r>
        <w:t xml:space="preserve">t_id</w:t>
      </w:r>
      <w:r>
        <w:t xml:space="preserve">);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    </w:t>
      </w:r>
      <w:r>
        <w:t xml:space="preserve">printf</w:t>
      </w:r>
      <w:r>
        <w:t xml:space="preserve">(</w:t>
      </w:r>
      <w:r>
        <w:t xml:space="preserve">"Connected client IP: %s\n", </w:t>
      </w:r>
      <w:r>
        <w:t xml:space="preserve">inet_ntoa</w:t>
      </w:r>
      <w:r>
        <w:t xml:space="preserve">(</w:t>
      </w:r>
      <w:r>
        <w:t xml:space="preserve">clnt_addr.sin_addr</w:t>
      </w:r>
      <w:r>
        <w:t xml:space="preserve">));</w:t>
      </w:r>
      <w:r/>
    </w:p>
    <w:p>
      <w:pPr>
        <w:pStyle w:val="848"/>
        <w:pBdr/>
        <w:spacing/>
        <w:ind w:firstLine="372"/>
        <w:rPr/>
      </w:pPr>
      <w:r>
        <w:t xml:space="preserve">    }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return </w:t>
      </w:r>
      <w:r>
        <w:t xml:space="preserve">0;</w:t>
      </w:r>
      <w:r/>
    </w:p>
    <w:p>
      <w:pPr>
        <w:pStyle w:val="848"/>
        <w:pBdr/>
        <w:spacing/>
        <w:ind w:firstLine="372"/>
        <w:rPr/>
      </w:pPr>
      <w:r>
        <w:t xml:space="preserve">}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void *</w:t>
      </w:r>
      <w:r>
        <w:t xml:space="preserve">handle_</w:t>
      </w:r>
      <w:r>
        <w:t xml:space="preserve">client</w:t>
      </w:r>
      <w:r>
        <w:t xml:space="preserve">(</w:t>
      </w:r>
      <w:r>
        <w:t xml:space="preserve">void *</w:t>
      </w:r>
      <w:r>
        <w:t xml:space="preserve">arg</w:t>
      </w:r>
      <w:r>
        <w:t xml:space="preserve">) {</w:t>
      </w:r>
      <w:r/>
    </w:p>
    <w:p>
      <w:pPr>
        <w:pStyle w:val="848"/>
        <w:pBdr/>
        <w:spacing/>
        <w:ind w:firstLine="372"/>
        <w:rPr/>
      </w:pPr>
      <w:r>
        <w:t xml:space="preserve">    int </w:t>
      </w:r>
      <w:r>
        <w:t xml:space="preserve">clnt_sock</w:t>
      </w:r>
      <w:r>
        <w:t xml:space="preserve"> = *((int</w:t>
      </w:r>
      <w:r>
        <w:t xml:space="preserve">*)</w:t>
      </w:r>
      <w:r>
        <w:t xml:space="preserve">arg</w:t>
      </w:r>
      <w:r>
        <w:t xml:space="preserve">);</w:t>
      </w:r>
      <w:r/>
    </w:p>
    <w:p>
      <w:pPr>
        <w:pStyle w:val="848"/>
        <w:pBdr/>
        <w:spacing/>
        <w:ind w:firstLine="372"/>
        <w:rPr/>
      </w:pPr>
      <w:r>
        <w:t xml:space="preserve">    int </w:t>
      </w:r>
      <w:r>
        <w:t xml:space="preserve">str_</w:t>
      </w:r>
      <w:r>
        <w:t xml:space="preserve">len</w:t>
      </w:r>
      <w:r>
        <w:t xml:space="preserve">;</w:t>
      </w:r>
      <w:r/>
    </w:p>
    <w:p>
      <w:pPr>
        <w:pStyle w:val="848"/>
        <w:pBdr/>
        <w:spacing/>
        <w:ind w:firstLine="372"/>
        <w:rPr/>
      </w:pPr>
      <w:r>
        <w:t xml:space="preserve">    char </w:t>
      </w:r>
      <w:r>
        <w:t xml:space="preserve">message[</w:t>
      </w:r>
      <w:r>
        <w:t xml:space="preserve">BUF_SIZE];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while ((</w:t>
      </w:r>
      <w:r>
        <w:t xml:space="preserve">str_len</w:t>
      </w:r>
      <w:r>
        <w:t xml:space="preserve"> = </w:t>
      </w:r>
      <w:r>
        <w:t xml:space="preserve">read(</w:t>
      </w:r>
      <w:r>
        <w:t xml:space="preserve">clnt_sock</w:t>
      </w:r>
      <w:r>
        <w:t xml:space="preserve">, message, BUF_SIZE)) != 0) {</w:t>
      </w:r>
      <w:r/>
    </w:p>
    <w:p>
      <w:pPr>
        <w:pStyle w:val="848"/>
        <w:pBdr/>
        <w:spacing/>
        <w:ind w:firstLine="372"/>
        <w:rPr/>
      </w:pPr>
      <w:r>
        <w:t xml:space="preserve">        message[</w:t>
      </w:r>
      <w:r>
        <w:t xml:space="preserve">str_len</w:t>
      </w:r>
      <w:r>
        <w:t xml:space="preserve">] = </w:t>
      </w:r>
      <w:r>
        <w:t xml:space="preserve">0;</w:t>
      </w:r>
      <w:r/>
    </w:p>
    <w:p>
      <w:pPr>
        <w:pStyle w:val="848"/>
        <w:pBdr/>
        <w:spacing/>
        <w:ind w:firstLine="372"/>
        <w:rPr/>
      </w:pPr>
      <w:r>
        <w:t xml:space="preserve">        </w:t>
      </w:r>
      <w:r>
        <w:t xml:space="preserve">printf</w:t>
      </w:r>
      <w:r>
        <w:t xml:space="preserve">(</w:t>
      </w:r>
      <w:r>
        <w:t xml:space="preserve">"Received from client: %s", message);</w:t>
      </w:r>
      <w:r/>
    </w:p>
    <w:p>
      <w:pPr>
        <w:pStyle w:val="848"/>
        <w:pBdr/>
        <w:spacing/>
        <w:ind w:firstLine="372"/>
        <w:rPr/>
      </w:pPr>
      <w:r>
        <w:tab/>
      </w:r>
      <w:r/>
    </w:p>
    <w:p>
      <w:pPr>
        <w:pStyle w:val="848"/>
        <w:pBdr/>
        <w:spacing/>
        <w:ind w:firstLine="372"/>
        <w:rPr/>
      </w:pPr>
      <w:r>
        <w:t xml:space="preserve">        </w:t>
      </w:r>
      <w:r>
        <w:t xml:space="preserve">write(</w:t>
      </w:r>
      <w:r>
        <w:t xml:space="preserve">clnt_sock</w:t>
      </w:r>
      <w:r>
        <w:t xml:space="preserve">, message, </w:t>
      </w:r>
      <w:r>
        <w:t xml:space="preserve">str_len</w:t>
      </w:r>
      <w:r>
        <w:t xml:space="preserve">);  </w:t>
      </w:r>
      <w:r/>
    </w:p>
    <w:p>
      <w:pPr>
        <w:pStyle w:val="848"/>
        <w:pBdr/>
        <w:spacing/>
        <w:ind w:firstLine="372"/>
        <w:rPr/>
      </w:pPr>
      <w:r>
        <w:t xml:space="preserve">    }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</w:t>
      </w:r>
      <w:r>
        <w:t xml:space="preserve">pthread_mutex_lock</w:t>
      </w:r>
      <w:r>
        <w:t xml:space="preserve">(&amp;mutex</w:t>
      </w:r>
      <w:r>
        <w:t xml:space="preserve">);</w:t>
      </w:r>
      <w:r/>
    </w:p>
    <w:p>
      <w:pPr>
        <w:pStyle w:val="848"/>
        <w:pBdr/>
        <w:spacing/>
        <w:ind w:firstLine="372"/>
        <w:rPr/>
      </w:pPr>
      <w:r>
        <w:t xml:space="preserve">    for (int </w:t>
      </w:r>
      <w:r>
        <w:t xml:space="preserve">i</w:t>
      </w:r>
      <w:r>
        <w:t xml:space="preserve"> = 0; </w:t>
      </w:r>
      <w:r>
        <w:t xml:space="preserve">i</w:t>
      </w:r>
      <w:r>
        <w:t xml:space="preserve"> &lt; </w:t>
      </w:r>
      <w:r>
        <w:t xml:space="preserve">client_count</w:t>
      </w:r>
      <w:r>
        <w:t xml:space="preserve">; </w:t>
      </w:r>
      <w:r>
        <w:t xml:space="preserve">i</w:t>
      </w:r>
      <w:r>
        <w:t xml:space="preserve">+</w:t>
      </w:r>
      <w:r>
        <w:t xml:space="preserve">+) {</w:t>
      </w:r>
      <w:r/>
    </w:p>
    <w:p>
      <w:pPr>
        <w:pStyle w:val="848"/>
        <w:pBdr/>
        <w:spacing/>
        <w:ind w:firstLine="372"/>
        <w:rPr/>
      </w:pPr>
      <w:r>
        <w:t xml:space="preserve">        if (</w:t>
      </w:r>
      <w:r>
        <w:t xml:space="preserve">client_socks</w:t>
      </w:r>
      <w:r>
        <w:t xml:space="preserve">[</w:t>
      </w:r>
      <w:r>
        <w:t xml:space="preserve">i</w:t>
      </w:r>
      <w:r>
        <w:t xml:space="preserve">] == </w:t>
      </w:r>
      <w:r>
        <w:t xml:space="preserve">clnt_sock</w:t>
      </w:r>
      <w:r>
        <w:t xml:space="preserve">) {</w:t>
      </w:r>
      <w:r/>
    </w:p>
    <w:p>
      <w:pPr>
        <w:pStyle w:val="848"/>
        <w:pBdr/>
        <w:spacing/>
        <w:ind w:firstLine="372"/>
        <w:rPr/>
      </w:pPr>
      <w:r>
        <w:t xml:space="preserve">            while (</w:t>
      </w:r>
      <w:r>
        <w:t xml:space="preserve">i</w:t>
      </w:r>
      <w:r>
        <w:t xml:space="preserve"> &lt; </w:t>
      </w:r>
      <w:r>
        <w:t xml:space="preserve">client_count</w:t>
      </w:r>
      <w:r>
        <w:t xml:space="preserve"> - 1)</w:t>
      </w:r>
      <w:r/>
    </w:p>
    <w:p>
      <w:pPr>
        <w:pStyle w:val="848"/>
        <w:pBdr/>
        <w:spacing/>
        <w:ind w:firstLine="372"/>
        <w:rPr/>
      </w:pPr>
      <w:r>
        <w:t xml:space="preserve">                </w:t>
      </w:r>
      <w:r>
        <w:t xml:space="preserve">client_socks</w:t>
      </w:r>
      <w:r>
        <w:t xml:space="preserve">[</w:t>
      </w:r>
      <w:r>
        <w:t xml:space="preserve">i</w:t>
      </w:r>
      <w:r>
        <w:t xml:space="preserve">] = </w:t>
      </w:r>
      <w:r>
        <w:t xml:space="preserve">client_</w:t>
      </w:r>
      <w:r>
        <w:t xml:space="preserve">socks</w:t>
      </w:r>
      <w:r>
        <w:t xml:space="preserve">[</w:t>
      </w:r>
      <w:r>
        <w:t xml:space="preserve">i</w:t>
      </w:r>
      <w:r>
        <w:t xml:space="preserve"> + 1];</w:t>
      </w:r>
      <w:r/>
    </w:p>
    <w:p>
      <w:pPr>
        <w:pStyle w:val="848"/>
        <w:pBdr/>
        <w:spacing/>
        <w:ind w:firstLine="372"/>
        <w:rPr/>
      </w:pPr>
      <w:r>
        <w:t xml:space="preserve">            </w:t>
      </w:r>
      <w:r>
        <w:t xml:space="preserve">break;</w:t>
      </w:r>
      <w:r/>
    </w:p>
    <w:p>
      <w:pPr>
        <w:pStyle w:val="848"/>
        <w:pBdr/>
        <w:spacing/>
        <w:ind w:firstLine="372"/>
        <w:rPr/>
      </w:pPr>
      <w:r>
        <w:t xml:space="preserve">        }</w:t>
      </w:r>
      <w:r/>
    </w:p>
    <w:p>
      <w:pPr>
        <w:pStyle w:val="848"/>
        <w:pBdr/>
        <w:spacing/>
        <w:ind w:firstLine="372"/>
        <w:rPr/>
      </w:pPr>
      <w:r>
        <w:t xml:space="preserve">    }</w:t>
      </w:r>
      <w:r/>
    </w:p>
    <w:p>
      <w:pPr>
        <w:pStyle w:val="848"/>
        <w:pBdr/>
        <w:spacing/>
        <w:ind w:firstLine="372"/>
        <w:rPr/>
      </w:pPr>
      <w:r>
        <w:t xml:space="preserve">    </w:t>
      </w:r>
      <w:r>
        <w:t xml:space="preserve">client_count</w:t>
      </w:r>
      <w:r>
        <w:t xml:space="preserve">-</w:t>
      </w:r>
      <w:r>
        <w:t xml:space="preserve">-;</w:t>
      </w:r>
      <w:r/>
    </w:p>
    <w:p>
      <w:pPr>
        <w:pStyle w:val="848"/>
        <w:pBdr/>
        <w:spacing/>
        <w:ind w:firstLine="372"/>
        <w:rPr/>
      </w:pPr>
      <w:r>
        <w:t xml:space="preserve">    </w:t>
      </w:r>
      <w:r>
        <w:t xml:space="preserve">pthread_mutex_unlock</w:t>
      </w:r>
      <w:r>
        <w:t xml:space="preserve">(&amp;mutex</w:t>
      </w:r>
      <w:r>
        <w:t xml:space="preserve">);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close(</w:t>
      </w:r>
      <w:r>
        <w:t xml:space="preserve">clnt_sock</w:t>
      </w:r>
      <w:r>
        <w:t xml:space="preserve">);</w:t>
      </w:r>
      <w:r/>
    </w:p>
    <w:p>
      <w:pPr>
        <w:pStyle w:val="848"/>
        <w:pBdr/>
        <w:spacing/>
        <w:ind w:firstLine="372"/>
        <w:rPr/>
      </w:pPr>
      <w:r>
        <w:t xml:space="preserve">    </w:t>
      </w:r>
      <w:r>
        <w:t xml:space="preserve">printf</w:t>
      </w:r>
      <w:r>
        <w:t xml:space="preserve">(</w:t>
      </w:r>
      <w:r>
        <w:t xml:space="preserve">"Client disconnected.\n");</w:t>
      </w:r>
      <w:r/>
    </w:p>
    <w:p>
      <w:pPr>
        <w:pStyle w:val="848"/>
        <w:pBdr/>
        <w:spacing/>
        <w:ind w:firstLine="372"/>
        <w:rPr/>
      </w:pPr>
      <w:r>
        <w:t xml:space="preserve">    return </w:t>
      </w:r>
      <w:r>
        <w:t xml:space="preserve">NULL;</w:t>
      </w:r>
      <w:r/>
    </w:p>
    <w:p>
      <w:pPr>
        <w:pStyle w:val="848"/>
        <w:pBdr/>
        <w:spacing/>
        <w:ind w:firstLine="372"/>
        <w:rPr/>
      </w:pPr>
      <w:r>
        <w:t xml:space="preserve">}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void </w:t>
      </w:r>
      <w:r>
        <w:t xml:space="preserve">signal_</w:t>
      </w:r>
      <w:r>
        <w:t xml:space="preserve">handler</w:t>
      </w:r>
      <w:r>
        <w:t xml:space="preserve">(</w:t>
      </w:r>
      <w:r>
        <w:t xml:space="preserve">int </w:t>
      </w:r>
      <w:r>
        <w:t xml:space="preserve">sig) {</w:t>
      </w:r>
      <w:r/>
    </w:p>
    <w:p>
      <w:pPr>
        <w:pStyle w:val="848"/>
        <w:pBdr/>
        <w:spacing/>
        <w:ind w:firstLine="372"/>
        <w:rPr/>
      </w:pPr>
      <w:r>
        <w:t xml:space="preserve">    if (sig == SIGINT) {</w:t>
      </w:r>
      <w:r/>
    </w:p>
    <w:p>
      <w:pPr>
        <w:pStyle w:val="848"/>
        <w:pBdr/>
        <w:spacing/>
        <w:ind w:firstLine="372"/>
        <w:rPr/>
      </w:pPr>
      <w:r>
        <w:t xml:space="preserve">        </w:t>
      </w:r>
      <w:r>
        <w:t xml:space="preserve">printf</w:t>
      </w:r>
      <w:r>
        <w:t xml:space="preserve">(</w:t>
      </w:r>
      <w:r>
        <w:t xml:space="preserve">"\</w:t>
      </w:r>
      <w:r>
        <w:t xml:space="preserve">nShutting</w:t>
      </w:r>
      <w:r>
        <w:t xml:space="preserve"> down server...\n");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    </w:t>
      </w:r>
      <w:r>
        <w:t xml:space="preserve">pthread_mutex_lock</w:t>
      </w:r>
      <w:r>
        <w:t xml:space="preserve">(&amp;mutex</w:t>
      </w:r>
      <w:r>
        <w:t xml:space="preserve">);</w:t>
      </w:r>
      <w:r/>
    </w:p>
    <w:p>
      <w:pPr>
        <w:pStyle w:val="848"/>
        <w:pBdr/>
        <w:spacing/>
        <w:ind w:firstLine="372"/>
        <w:rPr/>
      </w:pPr>
      <w:r>
        <w:t xml:space="preserve">        for (int </w:t>
      </w:r>
      <w:r>
        <w:t xml:space="preserve">i</w:t>
      </w:r>
      <w:r>
        <w:t xml:space="preserve"> = 0; </w:t>
      </w:r>
      <w:r>
        <w:t xml:space="preserve">i</w:t>
      </w:r>
      <w:r>
        <w:t xml:space="preserve"> &lt; </w:t>
      </w:r>
      <w:r>
        <w:t xml:space="preserve">client_count</w:t>
      </w:r>
      <w:r>
        <w:t xml:space="preserve">; </w:t>
      </w:r>
      <w:r>
        <w:t xml:space="preserve">i</w:t>
      </w:r>
      <w:r>
        <w:t xml:space="preserve">+</w:t>
      </w:r>
      <w:r>
        <w:t xml:space="preserve">+) {</w:t>
      </w:r>
      <w:r/>
    </w:p>
    <w:p>
      <w:pPr>
        <w:pStyle w:val="848"/>
        <w:pBdr/>
        <w:spacing/>
        <w:ind w:firstLine="372"/>
        <w:rPr/>
      </w:pPr>
      <w:r>
        <w:t xml:space="preserve">            close(</w:t>
      </w:r>
      <w:r>
        <w:t xml:space="preserve">client_socks</w:t>
      </w:r>
      <w:r>
        <w:t xml:space="preserve">[</w:t>
      </w:r>
      <w:r>
        <w:t xml:space="preserve">i</w:t>
      </w:r>
      <w:r>
        <w:t xml:space="preserve">]</w:t>
      </w:r>
      <w:r>
        <w:t xml:space="preserve">);</w:t>
      </w:r>
      <w:r/>
    </w:p>
    <w:p>
      <w:pPr>
        <w:pStyle w:val="848"/>
        <w:pBdr/>
        <w:spacing/>
        <w:ind w:firstLine="372"/>
        <w:rPr/>
      </w:pPr>
      <w:r>
        <w:t xml:space="preserve">        }</w:t>
      </w:r>
      <w:r/>
    </w:p>
    <w:p>
      <w:pPr>
        <w:pStyle w:val="848"/>
        <w:pBdr/>
        <w:spacing/>
        <w:ind w:firstLine="372"/>
        <w:rPr/>
      </w:pPr>
      <w:r>
        <w:t xml:space="preserve">        </w:t>
      </w:r>
      <w:r>
        <w:t xml:space="preserve">pthread_mutex_unlock</w:t>
      </w:r>
      <w:r>
        <w:t xml:space="preserve">(&amp;mutex</w:t>
      </w:r>
      <w:r>
        <w:t xml:space="preserve">);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    close(</w:t>
      </w:r>
      <w:r>
        <w:t xml:space="preserve">serv_sock</w:t>
      </w:r>
      <w:r>
        <w:t xml:space="preserve">);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    </w:t>
      </w:r>
      <w:r>
        <w:t xml:space="preserve">pthread_mutex_destroy</w:t>
      </w:r>
      <w:r>
        <w:t xml:space="preserve">(&amp;mutex</w:t>
      </w:r>
      <w:r>
        <w:t xml:space="preserve">);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        </w:t>
      </w:r>
      <w:r>
        <w:t xml:space="preserve">exit(</w:t>
      </w:r>
      <w:r>
        <w:t xml:space="preserve">0);</w:t>
      </w:r>
      <w:r/>
    </w:p>
    <w:p>
      <w:pPr>
        <w:pStyle w:val="848"/>
        <w:pBdr/>
        <w:spacing/>
        <w:ind w:firstLine="372"/>
        <w:rPr/>
      </w:pPr>
      <w:r>
        <w:t xml:space="preserve">    }</w:t>
      </w:r>
      <w:r/>
    </w:p>
    <w:p>
      <w:pPr>
        <w:pStyle w:val="848"/>
        <w:pBdr/>
        <w:spacing/>
        <w:ind w:firstLine="372"/>
        <w:rPr/>
      </w:pPr>
      <w:r>
        <w:t xml:space="preserve">}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void </w:t>
      </w:r>
      <w:r>
        <w:t xml:space="preserve">error_</w:t>
      </w:r>
      <w:r>
        <w:t xml:space="preserve">handling</w:t>
      </w:r>
      <w:r>
        <w:t xml:space="preserve">(</w:t>
      </w:r>
      <w:r>
        <w:t xml:space="preserve">const char *</w:t>
      </w:r>
      <w:r>
        <w:t xml:space="preserve">message) {</w:t>
      </w:r>
      <w:r/>
    </w:p>
    <w:p>
      <w:pPr>
        <w:pStyle w:val="848"/>
        <w:pBdr/>
        <w:spacing/>
        <w:ind w:firstLine="372"/>
        <w:rPr/>
      </w:pPr>
      <w:r>
        <w:t xml:space="preserve">    </w:t>
      </w:r>
      <w:r>
        <w:t xml:space="preserve">perror</w:t>
      </w:r>
      <w:r>
        <w:t xml:space="preserve">(message</w:t>
      </w:r>
      <w:r>
        <w:t xml:space="preserve">);</w:t>
      </w:r>
      <w:r/>
    </w:p>
    <w:p>
      <w:pPr>
        <w:pStyle w:val="848"/>
        <w:pBdr/>
        <w:spacing/>
        <w:ind w:firstLine="372"/>
        <w:rPr/>
      </w:pPr>
      <w:r>
        <w:t xml:space="preserve">    </w:t>
      </w:r>
      <w:r>
        <w:t xml:space="preserve">exit(</w:t>
      </w:r>
      <w:r>
        <w:t xml:space="preserve">1);</w:t>
      </w:r>
      <w:r/>
    </w:p>
    <w:p>
      <w:pPr>
        <w:pStyle w:val="848"/>
        <w:pBdr/>
        <w:spacing/>
        <w:ind w:firstLine="372"/>
        <w:rPr/>
      </w:pPr>
      <w:r>
        <w:t xml:space="preserve">}</w:t>
      </w:r>
      <w:r/>
    </w:p>
    <w:p>
      <w:pPr>
        <w:pStyle w:val="848"/>
        <w:numPr>
          <w:ilvl w:val="0"/>
          <w:numId w:val="15"/>
        </w:numPr>
        <w:pBdr/>
        <w:spacing/>
        <w:ind/>
        <w:rPr/>
      </w:pPr>
      <w:r>
        <w:rPr>
          <w:rFonts w:hint="eastAsia"/>
        </w:rPr>
        <w:t xml:space="preserve">配置文件</w:t>
      </w:r>
      <w:r>
        <w:rPr>
          <w:rFonts w:hint="eastAsia"/>
        </w:rPr>
        <w:t xml:space="preserve">makefile</w:t>
      </w:r>
      <w:r/>
    </w:p>
    <w:p>
      <w:pPr>
        <w:pStyle w:val="848"/>
        <w:pBdr/>
        <w:spacing/>
        <w:ind w:firstLine="372"/>
        <w:rPr/>
      </w:pPr>
      <w:r>
        <w:t xml:space="preserve">CC = </w:t>
      </w:r>
      <w:r>
        <w:t xml:space="preserve">gcc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BUILD_DIR = build</w:t>
      </w:r>
      <w:r/>
    </w:p>
    <w:p>
      <w:pPr>
        <w:pStyle w:val="848"/>
        <w:pBdr/>
        <w:spacing/>
        <w:ind w:firstLine="372"/>
        <w:rPr/>
      </w:pPr>
      <w:r>
        <w:t xml:space="preserve">SRC_DIR = </w:t>
      </w:r>
      <w:r>
        <w:t xml:space="preserve">src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SRC_Wildcard</w:t>
      </w:r>
      <w:r>
        <w:t xml:space="preserve"> = ${SRC_</w:t>
      </w:r>
      <w:r>
        <w:t xml:space="preserve">DIR}/</w:t>
      </w:r>
      <w:r>
        <w:t xml:space="preserve">*.c</w:t>
      </w:r>
      <w:r/>
    </w:p>
    <w:p>
      <w:pPr>
        <w:pStyle w:val="848"/>
        <w:pBdr/>
        <w:spacing/>
        <w:ind w:firstLine="372"/>
        <w:rPr/>
      </w:pPr>
      <w:r>
        <w:t xml:space="preserve">SRC_SV_wc</w:t>
      </w:r>
      <w:r>
        <w:t xml:space="preserve"> = ${SRC_</w:t>
      </w:r>
      <w:r>
        <w:t xml:space="preserve">DIR}/</w:t>
      </w:r>
      <w:r>
        <w:t xml:space="preserve">server_*.c</w:t>
      </w:r>
      <w:r/>
    </w:p>
    <w:p>
      <w:pPr>
        <w:pStyle w:val="848"/>
        <w:pBdr/>
        <w:spacing/>
        <w:ind w:firstLine="372"/>
        <w:rPr/>
      </w:pPr>
      <w:r>
        <w:t xml:space="preserve">SRC_CT_wc</w:t>
      </w:r>
      <w:r>
        <w:t xml:space="preserve"> = ${SRC_</w:t>
      </w:r>
      <w:r>
        <w:t xml:space="preserve">DIR}/</w:t>
      </w:r>
      <w:r>
        <w:t xml:space="preserve">client_*.c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FLAGS = -</w:t>
      </w:r>
      <w:r>
        <w:t xml:space="preserve">lm</w:t>
      </w:r>
      <w:r>
        <w:t xml:space="preserve"> -</w:t>
      </w:r>
      <w:r>
        <w:t xml:space="preserve">lpthread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all: client server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server: </w:t>
      </w:r>
      <w:r>
        <w:t xml:space="preserve">prereq</w:t>
      </w:r>
      <w:r/>
    </w:p>
    <w:p>
      <w:pPr>
        <w:pStyle w:val="848"/>
        <w:pBdr/>
        <w:spacing/>
        <w:ind w:firstLine="372"/>
        <w:rPr/>
      </w:pPr>
      <w:r>
        <w:tab/>
        <w:t xml:space="preserve">@${CC} -o ${BUILD_DIR}/server ${</w:t>
      </w:r>
      <w:r>
        <w:t xml:space="preserve">SRC_SV_wc</w:t>
      </w:r>
      <w:r>
        <w:t xml:space="preserve">} ${FLAGS}</w:t>
      </w:r>
      <w:r>
        <w:tab/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client: </w:t>
      </w:r>
      <w:r>
        <w:t xml:space="preserve">prereq</w:t>
      </w:r>
      <w:r/>
    </w:p>
    <w:p>
      <w:pPr>
        <w:pStyle w:val="848"/>
        <w:pBdr/>
        <w:spacing/>
        <w:ind w:firstLine="372"/>
        <w:rPr/>
      </w:pPr>
      <w:r>
        <w:tab/>
        <w:t xml:space="preserve">@${CC} -o ${BUILD_DIR}/client ${</w:t>
      </w:r>
      <w:r>
        <w:t xml:space="preserve">SRC_CT_wc</w:t>
      </w:r>
      <w:r>
        <w:t xml:space="preserve">} ${FLAGS}</w:t>
      </w:r>
      <w:r>
        <w:tab/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prereq</w:t>
      </w:r>
      <w:r>
        <w:t xml:space="preserve">:</w:t>
      </w:r>
      <w:r/>
    </w:p>
    <w:p>
      <w:pPr>
        <w:pStyle w:val="848"/>
        <w:pBdr/>
        <w:spacing/>
        <w:ind w:firstLine="372"/>
        <w:rPr/>
      </w:pPr>
      <w:r>
        <w:tab/>
      </w:r>
      <w:r>
        <w:t xml:space="preserve">@mkdir</w:t>
      </w:r>
      <w:r>
        <w:t xml:space="preserve"> -p ${BUILD_DIR}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372"/>
        <w:rPr/>
      </w:pPr>
      <w:r>
        <w:t xml:space="preserve">clean: </w:t>
      </w:r>
      <w:r/>
    </w:p>
    <w:p>
      <w:pPr>
        <w:pStyle w:val="848"/>
        <w:pBdr/>
        <w:spacing/>
        <w:ind w:firstLine="372"/>
        <w:rPr/>
      </w:pPr>
      <w:r>
        <w:tab/>
      </w:r>
      <w:r>
        <w:t xml:space="preserve">@rm</w:t>
      </w:r>
      <w:r>
        <w:t xml:space="preserve"> -</w:t>
      </w:r>
      <w:r>
        <w:t xml:space="preserve">fr</w:t>
      </w:r>
      <w:r>
        <w:t xml:space="preserve"> ${BUILD_DIR}</w:t>
      </w:r>
      <w:r/>
    </w:p>
    <w:p>
      <w:pPr>
        <w:pStyle w:val="848"/>
        <w:pBdr/>
        <w:spacing/>
        <w:ind w:firstLine="372"/>
        <w:rPr/>
      </w:pPr>
      <w:r/>
      <w:r/>
    </w:p>
    <w:p>
      <w:pPr>
        <w:pStyle w:val="848"/>
        <w:pBdr/>
        <w:spacing/>
        <w:ind w:firstLine="0"/>
        <w:rPr>
          <w:rFonts w:hint="eastAsia"/>
        </w:rPr>
      </w:pPr>
      <w:r>
        <w:rPr>
          <w:rFonts w:hint="eastAsia"/>
        </w:rPr>
      </w:r>
      <w:r>
        <w:rPr>
          <w:rFonts w:hint="eastAsi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27080" cy="191510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84661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127079" cy="1915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6.23pt;height:150.8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06742" cy="18983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08519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306741" cy="1898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60.37pt;height:149.4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  <w:r/>
      <w:r>
        <w:rPr>
          <w:rFonts w:hint="eastAsia"/>
        </w:rPr>
      </w:r>
      <w:r/>
      <w:r/>
      <w:r/>
      <w:r>
        <w:rPr>
          <w:rFonts w:hint="eastAsia"/>
        </w:rPr>
      </w:r>
    </w:p>
    <w:p>
      <w:pPr>
        <w:pStyle w:val="836"/>
        <w:pBdr/>
        <w:spacing/>
        <w:ind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结束语</w:t>
      </w:r>
      <w:r>
        <w:rPr>
          <w:bCs/>
          <w:sz w:val="28"/>
          <w:szCs w:val="28"/>
        </w:rPr>
      </w:r>
    </w:p>
    <w:p>
      <w:pPr>
        <w:pStyle w:val="848"/>
        <w:pBdr/>
        <w:spacing w:line="400" w:lineRule="exact"/>
        <w:ind w:firstLine="492"/>
        <w:rPr>
          <w:sz w:val="24"/>
          <w:szCs w:val="24"/>
        </w:rPr>
      </w:pPr>
      <w:r>
        <w:rPr>
          <w:sz w:val="24"/>
          <w:szCs w:val="24"/>
        </w:rPr>
        <w:t xml:space="preserve">本</w:t>
      </w:r>
      <w:r>
        <w:rPr>
          <w:sz w:val="24"/>
          <w:szCs w:val="24"/>
        </w:rPr>
        <w:t xml:space="preserve">本文设计并实现了一个基于</w:t>
      </w:r>
      <w:r>
        <w:rPr>
          <w:sz w:val="24"/>
          <w:szCs w:val="24"/>
        </w:rPr>
        <w:t xml:space="preserve">Linux-Socket</w:t>
      </w:r>
      <w:r>
        <w:rPr>
          <w:sz w:val="24"/>
          <w:szCs w:val="24"/>
        </w:rPr>
        <w:t xml:space="preserve">编程的跨计算机网络通讯系统，利用</w:t>
      </w:r>
      <w:r>
        <w:rPr>
          <w:sz w:val="24"/>
          <w:szCs w:val="24"/>
        </w:rPr>
        <w:t xml:space="preserve">TCP</w:t>
      </w:r>
      <w:r>
        <w:rPr>
          <w:sz w:val="24"/>
          <w:szCs w:val="24"/>
        </w:rPr>
        <w:t xml:space="preserve">和</w:t>
      </w:r>
      <w:r>
        <w:rPr>
          <w:sz w:val="24"/>
          <w:szCs w:val="24"/>
        </w:rPr>
        <w:t xml:space="preserve">UDP</w:t>
      </w:r>
      <w:r>
        <w:rPr>
          <w:sz w:val="24"/>
          <w:szCs w:val="24"/>
        </w:rPr>
        <w:t xml:space="preserve">两种协议对比分析了不同协议在实际通讯中的应用。通过对</w:t>
      </w:r>
      <w:r>
        <w:rPr>
          <w:sz w:val="24"/>
          <w:szCs w:val="24"/>
        </w:rPr>
        <w:t xml:space="preserve">Socket</w:t>
      </w:r>
      <w:r>
        <w:rPr>
          <w:sz w:val="24"/>
          <w:szCs w:val="24"/>
        </w:rPr>
        <w:t xml:space="preserve">编程的介绍，展示了如何在</w:t>
      </w:r>
      <w:r>
        <w:rPr>
          <w:sz w:val="24"/>
          <w:szCs w:val="24"/>
        </w:rPr>
        <w:t xml:space="preserve">Linux</w:t>
      </w:r>
      <w:r>
        <w:rPr>
          <w:sz w:val="24"/>
          <w:szCs w:val="24"/>
        </w:rPr>
        <w:t xml:space="preserve">平台上使用</w:t>
      </w:r>
      <w:r>
        <w:rPr>
          <w:sz w:val="24"/>
          <w:szCs w:val="24"/>
        </w:rPr>
        <w:t xml:space="preserve">Socket</w:t>
      </w:r>
      <w:r>
        <w:rPr>
          <w:sz w:val="24"/>
          <w:szCs w:val="24"/>
        </w:rPr>
        <w:t xml:space="preserve">接口进行客户端和服务端之间的通讯。</w:t>
      </w:r>
      <w:r>
        <w:rPr>
          <w:sz w:val="24"/>
          <w:szCs w:val="24"/>
        </w:rPr>
      </w:r>
    </w:p>
    <w:p>
      <w:pPr>
        <w:pStyle w:val="848"/>
        <w:pBdr/>
        <w:spacing w:line="400" w:lineRule="exact"/>
        <w:ind w:firstLine="492"/>
        <w:rPr>
          <w:sz w:val="24"/>
          <w:szCs w:val="24"/>
        </w:rPr>
      </w:pPr>
      <w:r>
        <w:rPr>
          <w:sz w:val="24"/>
          <w:szCs w:val="24"/>
        </w:rPr>
        <w:t xml:space="preserve">在实现过程中，本文详细讨论了</w:t>
      </w:r>
      <w:r>
        <w:rPr>
          <w:sz w:val="24"/>
          <w:szCs w:val="24"/>
        </w:rPr>
        <w:t xml:space="preserve">Socket</w:t>
      </w:r>
      <w:r>
        <w:rPr>
          <w:sz w:val="24"/>
          <w:szCs w:val="24"/>
        </w:rPr>
        <w:t xml:space="preserve">通讯的基本流程，包括</w:t>
      </w:r>
      <w:r>
        <w:rPr>
          <w:sz w:val="24"/>
          <w:szCs w:val="24"/>
        </w:rPr>
        <w:t xml:space="preserve">Socket</w:t>
      </w:r>
      <w:r>
        <w:rPr>
          <w:sz w:val="24"/>
          <w:szCs w:val="24"/>
        </w:rPr>
        <w:t xml:space="preserve">的创建、连接、数据交换和关闭过程。通过客户端和服务端代码的实现，展示了</w:t>
      </w:r>
      <w:r>
        <w:rPr>
          <w:sz w:val="24"/>
          <w:szCs w:val="24"/>
        </w:rPr>
        <w:t xml:space="preserve">TCP</w:t>
      </w:r>
      <w:r>
        <w:rPr>
          <w:sz w:val="24"/>
          <w:szCs w:val="24"/>
        </w:rPr>
        <w:t xml:space="preserve">协议在保证数据可靠性和顺序传输方面的优势，同时也指出了</w:t>
      </w:r>
      <w:r>
        <w:rPr>
          <w:sz w:val="24"/>
          <w:szCs w:val="24"/>
        </w:rPr>
        <w:t xml:space="preserve">UDP</w:t>
      </w:r>
      <w:r>
        <w:rPr>
          <w:sz w:val="24"/>
          <w:szCs w:val="24"/>
        </w:rPr>
        <w:t xml:space="preserve">协议在低延迟和实时性要求较高场景中的适用性。</w:t>
      </w:r>
      <w:r>
        <w:rPr>
          <w:sz w:val="24"/>
          <w:szCs w:val="24"/>
        </w:rPr>
      </w:r>
    </w:p>
    <w:p>
      <w:pPr>
        <w:pStyle w:val="848"/>
        <w:pBdr/>
        <w:spacing w:line="400" w:lineRule="exact"/>
        <w:ind w:firstLine="49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</w:r>
      <w:r>
        <w:rPr>
          <w:rFonts w:hint="eastAsia"/>
          <w:sz w:val="24"/>
          <w:szCs w:val="24"/>
        </w:rPr>
      </w:r>
    </w:p>
    <w:p>
      <w:pPr>
        <w:pStyle w:val="882"/>
        <w:pBdr/>
        <w:spacing/>
        <w:ind/>
        <w:rPr>
          <w:b w:val="0"/>
          <w:bCs/>
          <w:sz w:val="21"/>
          <w:szCs w:val="21"/>
        </w:rPr>
      </w:pPr>
      <w:r>
        <w:rPr>
          <w:rFonts w:hint="eastAsia"/>
          <w:sz w:val="21"/>
          <w:szCs w:val="21"/>
        </w:rPr>
        <w:t xml:space="preserve">参考文献</w:t>
      </w:r>
      <w:r>
        <w:rPr>
          <w:sz w:val="21"/>
          <w:szCs w:val="21"/>
        </w:rPr>
        <w:t xml:space="preserve">:</w:t>
      </w:r>
      <w:r>
        <w:rPr>
          <w:b w:val="0"/>
          <w:bCs/>
          <w:sz w:val="21"/>
          <w:szCs w:val="21"/>
        </w:rPr>
      </w:r>
    </w:p>
    <w:p>
      <w:pPr>
        <w:widowControl w:val="true"/>
        <w:numPr>
          <w:ilvl w:val="0"/>
          <w:numId w:val="4"/>
        </w:numPr>
        <w:pBdr/>
        <w:tabs>
          <w:tab w:val="left" w:leader="none" w:pos="567"/>
        </w:tabs>
        <w:spacing w:before="60"/>
        <w:ind/>
        <w:rPr>
          <w:szCs w:val="21"/>
        </w:rPr>
      </w:pPr>
      <w:r>
        <w:rPr>
          <w:b/>
          <w:bCs/>
          <w:szCs w:val="21"/>
        </w:rPr>
        <w:t xml:space="preserve">W. Richard Stevens</w:t>
      </w:r>
      <w:r>
        <w:rPr>
          <w:szCs w:val="21"/>
        </w:rPr>
        <w:t xml:space="preserve">, </w:t>
      </w:r>
      <w:r>
        <w:rPr>
          <w:i/>
          <w:iCs/>
          <w:szCs w:val="21"/>
        </w:rPr>
        <w:t xml:space="preserve">Unix Network Programming, Volume 1: The Sockets Networking API</w:t>
      </w:r>
      <w:r>
        <w:rPr>
          <w:szCs w:val="21"/>
        </w:rPr>
        <w:t xml:space="preserve"> (3rd Edition), Prentice Hall, 2004.</w:t>
      </w:r>
      <w:r>
        <w:rPr>
          <w:szCs w:val="21"/>
        </w:rPr>
      </w:r>
    </w:p>
    <w:p>
      <w:pPr>
        <w:widowControl w:val="true"/>
        <w:numPr>
          <w:ilvl w:val="0"/>
          <w:numId w:val="4"/>
        </w:numPr>
        <w:pBdr/>
        <w:tabs>
          <w:tab w:val="left" w:leader="none" w:pos="567"/>
        </w:tabs>
        <w:spacing w:before="60"/>
        <w:ind/>
        <w:rPr>
          <w:szCs w:val="21"/>
        </w:rPr>
      </w:pPr>
      <w:r>
        <w:rPr>
          <w:b/>
          <w:bCs/>
          <w:szCs w:val="21"/>
        </w:rPr>
        <w:t xml:space="preserve">Larry L. Peterson, Bruce S. Davie</w:t>
      </w:r>
      <w:r>
        <w:rPr>
          <w:szCs w:val="21"/>
        </w:rPr>
        <w:t xml:space="preserve">, </w:t>
      </w:r>
      <w:r>
        <w:rPr>
          <w:i/>
          <w:iCs/>
          <w:szCs w:val="21"/>
        </w:rPr>
        <w:t xml:space="preserve">Computer Networks: A Systems Approach</w:t>
      </w:r>
      <w:r>
        <w:rPr>
          <w:szCs w:val="21"/>
        </w:rPr>
        <w:t xml:space="preserve"> (5th Edition), Morgan Kaufmann Publishers, 2011.</w:t>
      </w:r>
      <w:r>
        <w:rPr>
          <w:szCs w:val="21"/>
        </w:rPr>
      </w:r>
    </w:p>
    <w:p>
      <w:pPr>
        <w:widowControl w:val="true"/>
        <w:numPr>
          <w:ilvl w:val="0"/>
          <w:numId w:val="4"/>
        </w:numPr>
        <w:pBdr/>
        <w:tabs>
          <w:tab w:val="left" w:leader="none" w:pos="567"/>
        </w:tabs>
        <w:spacing w:before="60"/>
        <w:ind/>
        <w:rPr>
          <w:szCs w:val="21"/>
        </w:rPr>
      </w:pPr>
      <w:r>
        <w:rPr>
          <w:b/>
          <w:bCs/>
          <w:szCs w:val="21"/>
        </w:rPr>
        <w:t xml:space="preserve">Jian Tang, Min Liu, and Xue Liu</w:t>
      </w:r>
      <w:r>
        <w:rPr>
          <w:szCs w:val="21"/>
        </w:rPr>
        <w:t xml:space="preserve">, "Design and Implementation of Multi-Threaded Server for High Performance Networking", </w:t>
      </w:r>
      <w:r>
        <w:rPr>
          <w:i/>
          <w:iCs/>
          <w:szCs w:val="21"/>
        </w:rPr>
        <w:t xml:space="preserve">International Journal of Computer Applications</w:t>
      </w:r>
      <w:r>
        <w:rPr>
          <w:szCs w:val="21"/>
        </w:rPr>
        <w:t xml:space="preserve">, 2015.</w:t>
      </w:r>
      <w:r>
        <w:rPr>
          <w:szCs w:val="21"/>
        </w:rPr>
      </w:r>
    </w:p>
    <w:p>
      <w:pPr>
        <w:widowControl w:val="true"/>
        <w:numPr>
          <w:ilvl w:val="0"/>
          <w:numId w:val="4"/>
        </w:numPr>
        <w:pBdr/>
        <w:tabs>
          <w:tab w:val="left" w:leader="none" w:pos="567"/>
        </w:tabs>
        <w:spacing w:before="60"/>
        <w:ind/>
        <w:rPr>
          <w:szCs w:val="21"/>
        </w:rPr>
      </w:pPr>
      <w:r>
        <w:rPr>
          <w:b/>
          <w:bCs/>
          <w:szCs w:val="21"/>
        </w:rPr>
        <w:t xml:space="preserve">H. Hsieh and P. K. McKinley</w:t>
      </w:r>
      <w:r>
        <w:rPr>
          <w:szCs w:val="21"/>
        </w:rPr>
        <w:t xml:space="preserve">, "Efficient Data Exchange for Real-Time Multimedia Applications Using UDP and TCP", </w:t>
      </w:r>
      <w:r>
        <w:rPr>
          <w:i/>
          <w:iCs/>
          <w:szCs w:val="21"/>
        </w:rPr>
        <w:t xml:space="preserve">Proceedings of the IEEE Global Telecommunications Conference (GLOBECOM)</w:t>
      </w:r>
      <w:r>
        <w:rPr>
          <w:szCs w:val="21"/>
        </w:rPr>
        <w:t xml:space="preserve">, 2003.</w:t>
      </w:r>
      <w:r>
        <w:rPr>
          <w:szCs w:val="21"/>
        </w:rPr>
      </w:r>
    </w:p>
    <w:p>
      <w:pPr>
        <w:widowControl w:val="true"/>
        <w:pBdr/>
        <w:spacing w:before="60"/>
        <w:ind w:left="567"/>
        <w:rPr>
          <w:szCs w:val="21"/>
        </w:rPr>
      </w:pPr>
      <w:r>
        <w:rPr>
          <w:szCs w:val="21"/>
        </w:rPr>
      </w:r>
      <w:r>
        <w:rPr>
          <w:szCs w:val="21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>
        <w:numRestart w:val="eachPage"/>
      </w:footnotePr>
      <w:endnotePr/>
      <w:type w:val="nextPage"/>
      <w:pgSz w:h="16840" w:orient="portrait" w:w="11907"/>
      <w:pgMar w:top="567" w:right="822" w:bottom="408" w:left="822" w:header="737" w:footer="567" w:gutter="0"/>
      <w:pgNumType w:start="1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楷体_GB2312">
    <w:panose1 w:val="05040102010807070707"/>
  </w:font>
  <w:font w:name="Courier New">
    <w:panose1 w:val="02070309020205020404"/>
  </w:font>
  <w:font w:name="·s²Ó©úÅé">
    <w:panose1 w:val="05040102010807070707"/>
  </w:font>
  <w:font w:name="仿宋_GB2312">
    <w:panose1 w:val="05040102010807070707"/>
  </w:font>
  <w:font w:name="黑体">
    <w:panose1 w:val="02010609060101010101"/>
  </w:font>
  <w:font w:name="Arial">
    <w:panose1 w:val="020B0604020202020204"/>
  </w:font>
  <w:font w:name="Monotype Sorts">
    <w:panose1 w:val="05010000000000000000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2"/>
      <w:framePr w:hAnchor="margin" w:vAnchor="text" w:wrap="around" w:xAlign="right" w:y="1"/>
      <w:pBdr/>
      <w:spacing/>
      <w:ind/>
      <w:rPr/>
    </w:pPr>
    <w:r/>
    <w:r/>
  </w:p>
  <w:p>
    <w:pPr>
      <w:pStyle w:val="852"/>
      <w:pBdr/>
      <w:spacing/>
      <w:ind w:right="360"/>
      <w:jc w:val="center"/>
      <w:rPr>
        <w:rFonts w:eastAsia="宋体"/>
      </w:rPr>
    </w:pPr>
    <w:r>
      <w:rPr>
        <w:rFonts w:hint="eastAsia" w:eastAsia="宋体"/>
      </w:rPr>
      <w:t xml:space="preserve">3</w:t>
    </w:r>
    <w:r>
      <w:rPr>
        <w:rFonts w:eastAsia="宋体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2"/>
      <w:pBdr/>
      <w:spacing/>
      <w:ind/>
      <w:jc w:val="center"/>
      <w:rPr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 xml:space="preserve">2</w:t>
    </w:r>
    <w:r>
      <w:fldChar w:fldCharType="end"/>
    </w:r>
    <w:r/>
  </w:p>
  <w:p>
    <w:pPr>
      <w:pStyle w:val="852"/>
      <w:pBdr/>
      <w:spacing/>
      <w:ind w:right="360"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2"/>
      <w:pBdr/>
      <w:spacing/>
      <w:ind/>
      <w:jc w:val="center"/>
      <w:rPr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 xml:space="preserve">1</w:t>
    </w:r>
    <w:r>
      <w:fldChar w:fldCharType="end"/>
    </w:r>
    <w:r/>
  </w:p>
  <w:p>
    <w:pPr>
      <w:pStyle w:val="85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line="206" w:lineRule="exact"/>
      <w:ind/>
      <w:jc w:val="center"/>
      <w:rPr>
        <w:rFonts w:hint="eastAsia"/>
      </w:rPr>
    </w:pPr>
    <w:r>
      <w:rPr>
        <w:rFonts w:hint="eastAsia"/>
      </w:rPr>
      <w:t xml:space="preserve">《计算机网络》</w:t>
    </w:r>
    <w:r>
      <w:rPr>
        <w:rFonts w:hint="eastAsia"/>
      </w:rPr>
      <w:t xml:space="preserve">大作业</w:t>
    </w:r>
    <w:r>
      <w:rPr>
        <w:rFonts w:hint="eastAsia"/>
      </w:rPr>
    </w:r>
  </w:p>
  <w:p>
    <w:pPr>
      <w:pStyle w:val="854"/>
      <w:pBdr/>
      <w:spacing w:line="40" w:lineRule="exact"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line="206" w:lineRule="exact"/>
      <w:ind/>
      <w:jc w:val="center"/>
      <w:rPr/>
    </w:pPr>
    <w:r>
      <w:rPr>
        <w:rFonts w:hint="eastAsia"/>
      </w:rPr>
      <w:t xml:space="preserve">《</w:t>
    </w:r>
    <w:r>
      <w:rPr>
        <w:rFonts w:hint="eastAsia"/>
      </w:rPr>
      <w:t xml:space="preserve"> </w:t>
    </w:r>
    <w:r>
      <w:rPr>
        <w:rFonts w:hint="eastAsia"/>
      </w:rPr>
      <w:t xml:space="preserve">计算机网络</w:t>
    </w:r>
    <w:r>
      <w:rPr>
        <w:rFonts w:hint="eastAsia"/>
      </w:rPr>
      <w:t xml:space="preserve"> </w:t>
    </w:r>
    <w:r>
      <w:rPr>
        <w:rFonts w:hint="eastAsia"/>
      </w:rPr>
      <w:t xml:space="preserve">》大作业</w:t>
    </w:r>
    <w:r/>
  </w:p>
  <w:p>
    <w:pPr>
      <w:pStyle w:val="854"/>
      <w:pBdr/>
      <w:spacing w:line="40" w:lineRule="exact"/>
      <w:ind/>
      <w:jc w:val="both"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line="206" w:lineRule="exact"/>
      <w:ind/>
      <w:jc w:val="center"/>
      <w:rPr/>
    </w:pPr>
    <w:r>
      <w:rPr>
        <w:rFonts w:hint="eastAsia"/>
      </w:rPr>
      <w:t xml:space="preserve">《</w:t>
    </w:r>
    <w:r>
      <w:rPr>
        <w:rFonts w:hint="eastAsia"/>
      </w:rPr>
      <w:t xml:space="preserve"> </w:t>
    </w:r>
    <w:r>
      <w:rPr>
        <w:rFonts w:hint="eastAsia"/>
      </w:rPr>
      <w:t xml:space="preserve">计算机网络</w:t>
    </w:r>
    <w:r>
      <w:rPr>
        <w:rFonts w:hint="eastAsia"/>
      </w:rPr>
      <w:t xml:space="preserve"> </w:t>
    </w:r>
    <w:r>
      <w:rPr>
        <w:rFonts w:hint="eastAsia"/>
      </w:rPr>
      <w:t xml:space="preserve">》大作业</w:t>
    </w:r>
    <w:r/>
  </w:p>
  <w:p>
    <w:pPr>
      <w:pStyle w:val="867"/>
      <w:pBdr/>
      <w:spacing w:line="40" w:lineRule="exact"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[%1]"/>
      <w:numFmt w:val="decimal"/>
      <w:pPr>
        <w:pBdr/>
        <w:tabs>
          <w:tab w:val="num" w:leader="none" w:pos="567"/>
        </w:tabs>
        <w:spacing/>
        <w:ind w:hanging="567" w:left="567"/>
      </w:pPr>
      <w:rPr>
        <w:rFonts w:hint="eastAsia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840"/>
        </w:tabs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7">
    <w:lvl w:ilvl="0">
      <w:isLgl w:val="false"/>
      <w:lvlJc w:val="left"/>
      <w:lvlText w:val=""/>
      <w:numFmt w:val="bullet"/>
      <w:pPr>
        <w:pBdr/>
        <w:spacing/>
        <w:ind w:hanging="360" w:left="360"/>
      </w:pPr>
      <w:rPr>
        <w:rFonts w:hint="default" w:ascii="Wingdings" w:hAnsi="Wingdings" w:eastAsia="宋体" w:cs="Times New Roman"/>
      </w:rPr>
      <w:start w:val="0"/>
      <w:suff w:val="tab"/>
    </w:lvl>
    <w:lvl w:ilvl="1">
      <w:isLgl w:val="false"/>
      <w:lvlJc w:val="left"/>
      <w:lvlText w:val=""/>
      <w:numFmt w:val="bullet"/>
      <w:pPr>
        <w:pBdr/>
        <w:spacing/>
        <w:ind w:hanging="440" w:left="88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spacing/>
        <w:ind w:hanging="440" w:left="13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spacing/>
        <w:ind w:hanging="440" w:left="176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spacing/>
        <w:ind w:hanging="440" w:left="22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spacing/>
        <w:ind w:hanging="440" w:left="26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spacing/>
        <w:ind w:hanging="440" w:left="308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spacing/>
        <w:ind w:hanging="440" w:left="352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spacing/>
        <w:ind w:hanging="440" w:left="396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"/>
      <w:numFmt w:val="decimal"/>
      <w:pPr>
        <w:pBdr/>
        <w:spacing/>
        <w:ind w:hanging="360" w:left="1440"/>
      </w:pPr>
      <w:rPr>
        <w:rFonts w:hint="default"/>
        <w:b/>
      </w:rPr>
      <w:start w:val="2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  "/>
      <w:numFmt w:val="decimal"/>
      <w:pPr>
        <w:pBdr/>
        <w:tabs>
          <w:tab w:val="num" w:leader="none" w:pos="360"/>
        </w:tabs>
        <w:spacing/>
        <w:ind w:firstLine="0" w:left="0"/>
      </w:pPr>
      <w:pStyle w:val="836"/>
      <w:rPr>
        <w:rFonts w:hint="default" w:ascii="Times New Roman" w:hAnsi="Times New Roman"/>
        <w:b/>
        <w:i w:val="0"/>
        <w:sz w:val="28"/>
        <w:szCs w:val="28"/>
      </w:rPr>
      <w:start w:val="1"/>
      <w:suff w:val="tab"/>
    </w:lvl>
    <w:lvl w:ilvl="1">
      <w:isLgl w:val="false"/>
      <w:lvlJc w:val="left"/>
      <w:lvlText w:val="%1.%2  "/>
      <w:numFmt w:val="decimal"/>
      <w:pPr>
        <w:pBdr/>
        <w:tabs>
          <w:tab w:val="num" w:leader="none" w:pos="567"/>
        </w:tabs>
        <w:spacing/>
        <w:ind w:firstLine="0" w:left="0"/>
      </w:pPr>
      <w:pStyle w:val="837"/>
      <w:rPr>
        <w:rFonts w:hint="default" w:ascii="Times New Roman" w:hAnsi="Times New Roman"/>
        <w:b w:val="0"/>
        <w:i w:val="0"/>
        <w:sz w:val="24"/>
      </w:rPr>
      <w:start w:val="1"/>
      <w:suff w:val="tab"/>
    </w:lvl>
    <w:lvl w:ilvl="2">
      <w:isLgl w:val="false"/>
      <w:lvlJc w:val="left"/>
      <w:lvlText w:val="%1.%2.%3  "/>
      <w:numFmt w:val="decimal"/>
      <w:pPr>
        <w:pBdr/>
        <w:tabs>
          <w:tab w:val="num" w:leader="none" w:pos="720"/>
        </w:tabs>
        <w:spacing/>
        <w:ind w:firstLine="0" w:left="0"/>
      </w:pPr>
      <w:pStyle w:val="838"/>
      <w:rPr>
        <w:rFonts w:hint="default" w:ascii="Times New Roman" w:hAnsi="Times New Roman"/>
        <w:b w:val="0"/>
        <w:i w:val="0"/>
        <w:sz w:val="24"/>
        <w:szCs w:val="24"/>
      </w:rPr>
      <w:start w:val="1"/>
      <w:suff w:val="tab"/>
    </w:lvl>
    <w:lvl w:ilvl="3">
      <w:isLgl w:val="false"/>
      <w:lvlJc w:val="left"/>
      <w:lvlText w:val="%1.%2.%3.%4  "/>
      <w:numFmt w:val="decimal"/>
      <w:pPr>
        <w:pBdr/>
        <w:tabs>
          <w:tab w:val="num" w:leader="none" w:pos="720"/>
        </w:tabs>
        <w:spacing/>
        <w:ind w:firstLine="0" w:left="0"/>
      </w:pPr>
      <w:pStyle w:val="839"/>
      <w:rPr>
        <w:rFonts w:hint="default" w:ascii="Times New Roman" w:hAnsi="Times New Roman"/>
        <w:b/>
        <w:i w:val="0"/>
        <w:sz w:val="18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pStyle w:val="840"/>
      <w:rPr>
        <w:rFonts w:hint="eastAsia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pStyle w:val="841"/>
      <w:rPr>
        <w:rFonts w:hint="eastAsia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pStyle w:val="842"/>
      <w:rPr>
        <w:rFonts w:hint="eastAsia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pStyle w:val="843"/>
      <w:rPr>
        <w:rFonts w:hint="eastAsia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pStyle w:val="844"/>
      <w:rPr>
        <w:rFonts w:hint="eastAsia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right"/>
      <w:lvlText w:val="[%1]  "/>
      <w:numFmt w:val="decimal"/>
      <w:pPr>
        <w:pBdr/>
        <w:tabs>
          <w:tab w:val="num" w:leader="none" w:pos="419"/>
        </w:tabs>
        <w:spacing/>
        <w:ind w:hanging="79" w:left="419"/>
      </w:pPr>
      <w:pStyle w:val="883"/>
      <w:rPr>
        <w:rFonts w:hint="default" w:ascii="Times New Roman" w:hAnsi="Times New Roman" w:eastAsia="宋体"/>
        <w:b w:val="0"/>
        <w:i w:val="0"/>
        <w:sz w:val="15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840"/>
        </w:tabs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</w:abstractNum>
  <w:abstractNum w:abstractNumId="14">
    <w:lvl w:ilvl="0">
      <w:isLgl w:val="false"/>
      <w:lvlJc w:val="right"/>
      <w:lvlText w:val="[%1]  "/>
      <w:numFmt w:val="decimal"/>
      <w:pPr>
        <w:pBdr/>
        <w:tabs>
          <w:tab w:val="num" w:leader="none" w:pos="418"/>
        </w:tabs>
        <w:spacing/>
        <w:ind w:hanging="21" w:left="418"/>
      </w:pPr>
      <w:pStyle w:val="885"/>
      <w:rPr>
        <w:rFonts w:hint="default" w:ascii="Times New Roman" w:hAnsi="Times New Roman" w:eastAsia="宋体"/>
        <w:b w:val="0"/>
        <w:i w:val="0"/>
        <w:sz w:val="15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840"/>
        </w:tabs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abstractNum w:abstractNumId="15">
    <w:lvl w:ilvl="0">
      <w:isLgl w:val="false"/>
      <w:lvlJc w:val="left"/>
      <w:lvlText w:val=""/>
      <w:numFmt w:val="bullet"/>
      <w:pPr>
        <w:pBdr/>
        <w:spacing/>
        <w:ind w:hanging="360" w:left="852"/>
      </w:pPr>
      <w:rPr>
        <w:rFonts w:hint="default" w:ascii="Wingdings" w:hAnsi="Wingdings" w:eastAsia="宋体" w:cs="Times New Roman"/>
      </w:rPr>
      <w:start w:val="1"/>
      <w:suff w:val="tab"/>
    </w:lvl>
    <w:lvl w:ilvl="1">
      <w:isLgl w:val="false"/>
      <w:lvlJc w:val="left"/>
      <w:lvlText w:val=""/>
      <w:numFmt w:val="bullet"/>
      <w:pPr>
        <w:pBdr/>
        <w:spacing/>
        <w:ind w:hanging="440" w:left="1372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spacing/>
        <w:ind w:hanging="440" w:left="181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spacing/>
        <w:ind w:hanging="440" w:left="2252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spacing/>
        <w:ind w:hanging="440" w:left="2692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spacing/>
        <w:ind w:hanging="440" w:left="313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spacing/>
        <w:ind w:hanging="440" w:left="3572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spacing/>
        <w:ind w:hanging="440" w:left="4012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spacing/>
        <w:ind w:hanging="440" w:left="4452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61"/>
      </w:pPr>
      <w:rPr>
        <w:rFonts w:hint="default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40" w:left="128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40" w:left="172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40" w:left="2161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40" w:left="260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40" w:left="304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40" w:left="3481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40" w:left="392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40" w:left="4361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0"/>
  </w:num>
  <w:num w:numId="5">
    <w:abstractNumId w:val="16"/>
  </w:num>
  <w:num w:numId="6">
    <w:abstractNumId w:val="6"/>
  </w:num>
  <w:num w:numId="7">
    <w:abstractNumId w:val="15"/>
  </w:num>
  <w:num w:numId="8">
    <w:abstractNumId w:val="4"/>
  </w:num>
  <w:num w:numId="9">
    <w:abstractNumId w:val="11"/>
  </w:num>
  <w:num w:numId="10">
    <w:abstractNumId w:val="9"/>
  </w:num>
  <w:num w:numId="11">
    <w:abstractNumId w:val="18"/>
  </w:num>
  <w:num w:numId="12">
    <w:abstractNumId w:val="17"/>
  </w:num>
  <w:num w:numId="13">
    <w:abstractNumId w:val="8"/>
  </w:num>
  <w:num w:numId="14">
    <w:abstractNumId w:val="3"/>
  </w:num>
  <w:num w:numId="15">
    <w:abstractNumId w:val="7"/>
  </w:num>
  <w:num w:numId="16">
    <w:abstractNumId w:val="13"/>
  </w:num>
  <w:num w:numId="17">
    <w:abstractNumId w:val="2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 w:val="true"/>
  <w:trackRevisions w:val="false"/>
  <w:documentProtection/>
  <w:defaultTabStop w:val="420"/>
  <w:evenAndOddHeaders w:val="true"/>
  <w:characterSpacingControl w:val="doNotCompress"/>
  <w:footnotePr>
    <w:pos w:val="pageBottom"/>
    <w:numFmt w:val="decimal"/>
    <w:numStart w:val="1"/>
    <w:numRestart w:val="eachPage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845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45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845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45"/>
    <w:link w:val="83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45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45"/>
    <w:link w:val="84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45"/>
    <w:link w:val="84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45"/>
    <w:link w:val="8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45"/>
    <w:link w:val="8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835"/>
    <w:next w:val="835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845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845"/>
    <w:link w:val="85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35"/>
    <w:next w:val="835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4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4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35"/>
    <w:next w:val="835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4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4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35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8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45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8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4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845"/>
    <w:link w:val="854"/>
    <w:uiPriority w:val="99"/>
    <w:pPr>
      <w:pBdr/>
      <w:spacing/>
      <w:ind/>
    </w:pPr>
  </w:style>
  <w:style w:type="character" w:styleId="178">
    <w:name w:val="Footer Char"/>
    <w:basedOn w:val="845"/>
    <w:link w:val="852"/>
    <w:uiPriority w:val="99"/>
    <w:pPr>
      <w:pBdr/>
      <w:spacing/>
      <w:ind/>
    </w:pPr>
  </w:style>
  <w:style w:type="character" w:styleId="181">
    <w:name w:val="Footnote Text Char"/>
    <w:basedOn w:val="845"/>
    <w:link w:val="859"/>
    <w:uiPriority w:val="99"/>
    <w:semiHidden/>
    <w:pPr>
      <w:pBdr/>
      <w:spacing/>
      <w:ind/>
    </w:pPr>
    <w:rPr>
      <w:sz w:val="20"/>
      <w:szCs w:val="20"/>
    </w:rPr>
  </w:style>
  <w:style w:type="paragraph" w:styleId="183">
    <w:name w:val="endnote text"/>
    <w:basedOn w:val="83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4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7">
    <w:name w:val="FollowedHyperlink"/>
    <w:basedOn w:val="8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35"/>
    <w:next w:val="835"/>
    <w:uiPriority w:val="39"/>
    <w:unhideWhenUsed/>
    <w:pPr>
      <w:pBdr/>
      <w:spacing w:after="100"/>
      <w:ind/>
    </w:pPr>
  </w:style>
  <w:style w:type="paragraph" w:styleId="189">
    <w:name w:val="toc 2"/>
    <w:basedOn w:val="835"/>
    <w:next w:val="835"/>
    <w:uiPriority w:val="39"/>
    <w:unhideWhenUsed/>
    <w:pPr>
      <w:pBdr/>
      <w:spacing w:after="100"/>
      <w:ind w:left="220"/>
    </w:pPr>
  </w:style>
  <w:style w:type="paragraph" w:styleId="190">
    <w:name w:val="toc 3"/>
    <w:basedOn w:val="835"/>
    <w:next w:val="835"/>
    <w:uiPriority w:val="39"/>
    <w:unhideWhenUsed/>
    <w:pPr>
      <w:pBdr/>
      <w:spacing w:after="100"/>
      <w:ind w:left="440"/>
    </w:pPr>
  </w:style>
  <w:style w:type="paragraph" w:styleId="191">
    <w:name w:val="toc 4"/>
    <w:basedOn w:val="835"/>
    <w:next w:val="835"/>
    <w:uiPriority w:val="39"/>
    <w:unhideWhenUsed/>
    <w:pPr>
      <w:pBdr/>
      <w:spacing w:after="100"/>
      <w:ind w:left="660"/>
    </w:pPr>
  </w:style>
  <w:style w:type="paragraph" w:styleId="192">
    <w:name w:val="toc 5"/>
    <w:basedOn w:val="835"/>
    <w:next w:val="835"/>
    <w:uiPriority w:val="39"/>
    <w:unhideWhenUsed/>
    <w:pPr>
      <w:pBdr/>
      <w:spacing w:after="100"/>
      <w:ind w:left="880"/>
    </w:pPr>
  </w:style>
  <w:style w:type="paragraph" w:styleId="193">
    <w:name w:val="toc 6"/>
    <w:basedOn w:val="835"/>
    <w:next w:val="835"/>
    <w:uiPriority w:val="39"/>
    <w:unhideWhenUsed/>
    <w:pPr>
      <w:pBdr/>
      <w:spacing w:after="100"/>
      <w:ind w:left="1100"/>
    </w:pPr>
  </w:style>
  <w:style w:type="paragraph" w:styleId="194">
    <w:name w:val="toc 7"/>
    <w:basedOn w:val="835"/>
    <w:next w:val="835"/>
    <w:uiPriority w:val="39"/>
    <w:unhideWhenUsed/>
    <w:pPr>
      <w:pBdr/>
      <w:spacing w:after="100"/>
      <w:ind w:left="1320"/>
    </w:pPr>
  </w:style>
  <w:style w:type="paragraph" w:styleId="195">
    <w:name w:val="toc 8"/>
    <w:basedOn w:val="835"/>
    <w:next w:val="835"/>
    <w:uiPriority w:val="39"/>
    <w:unhideWhenUsed/>
    <w:pPr>
      <w:pBdr/>
      <w:spacing w:after="100"/>
      <w:ind w:left="1540"/>
    </w:pPr>
  </w:style>
  <w:style w:type="paragraph" w:styleId="196">
    <w:name w:val="toc 9"/>
    <w:basedOn w:val="835"/>
    <w:next w:val="835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35"/>
    <w:next w:val="835"/>
    <w:uiPriority w:val="99"/>
    <w:unhideWhenUsed/>
    <w:pPr>
      <w:pBdr/>
      <w:spacing w:after="0" w:afterAutospacing="0"/>
      <w:ind/>
    </w:pPr>
  </w:style>
  <w:style w:type="paragraph" w:styleId="835" w:default="1">
    <w:name w:val="Normal"/>
    <w:qFormat/>
    <w:pPr>
      <w:widowControl w:val="false"/>
      <w:pBdr/>
      <w:spacing/>
      <w:ind/>
      <w:jc w:val="both"/>
    </w:pPr>
    <w:rPr>
      <w:sz w:val="18"/>
    </w:rPr>
  </w:style>
  <w:style w:type="paragraph" w:styleId="836">
    <w:name w:val="Heading 1"/>
    <w:basedOn w:val="835"/>
    <w:next w:val="848"/>
    <w:qFormat/>
    <w:pPr>
      <w:keepNext w:val="true"/>
      <w:keepLines w:val="true"/>
      <w:numPr>
        <w:numId w:val="1"/>
      </w:numPr>
      <w:pBdr/>
      <w:tabs>
        <w:tab w:val="left" w:leader="none" w:pos="318"/>
        <w:tab w:val="left" w:leader="none" w:pos="360"/>
      </w:tabs>
      <w:spacing w:after="160" w:before="160"/>
      <w:ind/>
      <w:jc w:val="left"/>
      <w:outlineLvl w:val="0"/>
    </w:pPr>
    <w:rPr>
      <w:rFonts w:eastAsia="黑体"/>
      <w:sz w:val="21"/>
    </w:rPr>
  </w:style>
  <w:style w:type="paragraph" w:styleId="837">
    <w:name w:val="Heading 2"/>
    <w:basedOn w:val="835"/>
    <w:next w:val="848"/>
    <w:qFormat/>
    <w:pPr>
      <w:keepNext w:val="true"/>
      <w:keepLines w:val="true"/>
      <w:numPr>
        <w:ilvl w:val="1"/>
        <w:numId w:val="1"/>
      </w:numPr>
      <w:pBdr/>
      <w:tabs>
        <w:tab w:val="left" w:leader="none" w:pos="414"/>
        <w:tab w:val="left" w:leader="none" w:pos="567"/>
      </w:tabs>
      <w:spacing w:after="25" w:before="25"/>
      <w:ind/>
      <w:jc w:val="left"/>
      <w:outlineLvl w:val="1"/>
    </w:pPr>
    <w:rPr>
      <w:rFonts w:eastAsia="黑体"/>
    </w:rPr>
  </w:style>
  <w:style w:type="paragraph" w:styleId="838">
    <w:name w:val="Heading 3"/>
    <w:basedOn w:val="835"/>
    <w:next w:val="848"/>
    <w:qFormat/>
    <w:pPr>
      <w:keepNext w:val="true"/>
      <w:keepLines w:val="true"/>
      <w:numPr>
        <w:ilvl w:val="2"/>
        <w:numId w:val="1"/>
      </w:numPr>
      <w:pBdr/>
      <w:tabs>
        <w:tab w:val="left" w:leader="none" w:pos="561"/>
        <w:tab w:val="left" w:leader="none" w:pos="720"/>
      </w:tabs>
      <w:spacing/>
      <w:ind/>
      <w:jc w:val="left"/>
      <w:outlineLvl w:val="2"/>
    </w:pPr>
  </w:style>
  <w:style w:type="paragraph" w:styleId="839">
    <w:name w:val="Heading 4"/>
    <w:basedOn w:val="835"/>
    <w:next w:val="835"/>
    <w:qFormat/>
    <w:pPr>
      <w:keepNext w:val="true"/>
      <w:keepLines w:val="true"/>
      <w:numPr>
        <w:ilvl w:val="3"/>
        <w:numId w:val="1"/>
      </w:numPr>
      <w:pBdr/>
      <w:tabs>
        <w:tab w:val="left" w:leader="none" w:pos="720"/>
      </w:tabs>
      <w:spacing/>
      <w:ind/>
      <w:jc w:val="left"/>
      <w:outlineLvl w:val="3"/>
    </w:pPr>
    <w:rPr>
      <w:rFonts w:ascii="Arial" w:hAnsi="Arial" w:eastAsia="黑体"/>
    </w:rPr>
  </w:style>
  <w:style w:type="paragraph" w:styleId="840">
    <w:name w:val="Heading 5"/>
    <w:basedOn w:val="835"/>
    <w:next w:val="835"/>
    <w:qFormat/>
    <w:pPr>
      <w:keepNext w:val="true"/>
      <w:keepLines w:val="true"/>
      <w:numPr>
        <w:ilvl w:val="4"/>
        <w:numId w:val="1"/>
      </w:numPr>
      <w:pBdr/>
      <w:tabs>
        <w:tab w:val="left" w:leader="none" w:pos="1008"/>
      </w:tabs>
      <w:spacing w:after="290" w:before="280" w:line="376" w:lineRule="auto"/>
      <w:ind/>
      <w:outlineLvl w:val="4"/>
    </w:pPr>
    <w:rPr>
      <w:b/>
      <w:sz w:val="28"/>
    </w:rPr>
  </w:style>
  <w:style w:type="paragraph" w:styleId="841">
    <w:name w:val="Heading 6"/>
    <w:basedOn w:val="835"/>
    <w:next w:val="835"/>
    <w:qFormat/>
    <w:pPr>
      <w:keepNext w:val="true"/>
      <w:keepLines w:val="true"/>
      <w:numPr>
        <w:ilvl w:val="5"/>
        <w:numId w:val="1"/>
      </w:numPr>
      <w:pBdr/>
      <w:tabs>
        <w:tab w:val="left" w:leader="none" w:pos="1152"/>
      </w:tabs>
      <w:spacing w:after="64" w:before="240"/>
      <w:ind/>
      <w:jc w:val="left"/>
      <w:outlineLvl w:val="5"/>
    </w:pPr>
  </w:style>
  <w:style w:type="paragraph" w:styleId="842">
    <w:name w:val="Heading 7"/>
    <w:basedOn w:val="835"/>
    <w:next w:val="835"/>
    <w:qFormat/>
    <w:pPr>
      <w:keepNext w:val="true"/>
      <w:keepLines w:val="true"/>
      <w:numPr>
        <w:ilvl w:val="6"/>
        <w:numId w:val="1"/>
      </w:numPr>
      <w:pBdr/>
      <w:tabs>
        <w:tab w:val="left" w:leader="none" w:pos="1296"/>
      </w:tabs>
      <w:spacing w:after="64" w:before="240" w:line="320" w:lineRule="auto"/>
      <w:ind/>
      <w:outlineLvl w:val="6"/>
    </w:pPr>
    <w:rPr>
      <w:b/>
      <w:sz w:val="24"/>
    </w:rPr>
  </w:style>
  <w:style w:type="paragraph" w:styleId="843">
    <w:name w:val="Heading 8"/>
    <w:basedOn w:val="835"/>
    <w:next w:val="835"/>
    <w:qFormat/>
    <w:pPr>
      <w:keepNext w:val="true"/>
      <w:keepLines w:val="true"/>
      <w:numPr>
        <w:ilvl w:val="7"/>
        <w:numId w:val="1"/>
      </w:numPr>
      <w:pBdr/>
      <w:tabs>
        <w:tab w:val="left" w:leader="none" w:pos="1440"/>
      </w:tabs>
      <w:spacing w:after="64" w:before="240" w:line="320" w:lineRule="auto"/>
      <w:ind/>
      <w:outlineLvl w:val="7"/>
    </w:pPr>
    <w:rPr>
      <w:rFonts w:ascii="Arial" w:hAnsi="Arial" w:eastAsia="黑体"/>
      <w:sz w:val="24"/>
    </w:rPr>
  </w:style>
  <w:style w:type="paragraph" w:styleId="844">
    <w:name w:val="Heading 9"/>
    <w:basedOn w:val="835"/>
    <w:next w:val="835"/>
    <w:qFormat/>
    <w:pPr>
      <w:keepNext w:val="true"/>
      <w:keepLines w:val="true"/>
      <w:numPr>
        <w:ilvl w:val="8"/>
        <w:numId w:val="1"/>
      </w:numPr>
      <w:pBdr/>
      <w:tabs>
        <w:tab w:val="left" w:leader="none" w:pos="1584"/>
      </w:tabs>
      <w:spacing w:after="64" w:before="240" w:line="320" w:lineRule="auto"/>
      <w:ind/>
      <w:outlineLvl w:val="8"/>
    </w:pPr>
    <w:rPr>
      <w:rFonts w:ascii="Arial" w:hAnsi="Arial" w:eastAsia="黑体"/>
    </w:rPr>
  </w:style>
  <w:style w:type="character" w:styleId="845" w:default="1">
    <w:name w:val="Default Paragraph Font"/>
    <w:uiPriority w:val="1"/>
    <w:unhideWhenUsed/>
    <w:pPr>
      <w:pBdr/>
      <w:spacing/>
      <w:ind/>
    </w:pPr>
  </w:style>
  <w:style w:type="table" w:styleId="84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7" w:default="1">
    <w:name w:val="No List"/>
    <w:uiPriority w:val="99"/>
    <w:semiHidden/>
    <w:unhideWhenUsed/>
    <w:pPr>
      <w:pBdr/>
      <w:spacing/>
      <w:ind/>
    </w:pPr>
  </w:style>
  <w:style w:type="paragraph" w:styleId="848">
    <w:name w:val="Body Text"/>
    <w:basedOn w:val="835"/>
    <w:link w:val="893"/>
    <w:semiHidden/>
    <w:pPr>
      <w:pBdr/>
      <w:tabs>
        <w:tab w:val="left" w:leader="none" w:pos="357"/>
      </w:tabs>
      <w:spacing/>
      <w:ind w:firstLine="200"/>
    </w:pPr>
  </w:style>
  <w:style w:type="paragraph" w:styleId="849">
    <w:name w:val="Caption"/>
    <w:basedOn w:val="835"/>
    <w:next w:val="835"/>
    <w:qFormat/>
    <w:pPr>
      <w:pBdr/>
      <w:spacing w:after="160" w:before="152"/>
      <w:ind/>
    </w:pPr>
    <w:rPr>
      <w:rFonts w:ascii="Arial" w:hAnsi="Arial" w:eastAsia="黑体"/>
    </w:rPr>
  </w:style>
  <w:style w:type="paragraph" w:styleId="850">
    <w:name w:val="Balloon Text"/>
    <w:basedOn w:val="835"/>
    <w:link w:val="851"/>
    <w:uiPriority w:val="99"/>
    <w:unhideWhenUsed/>
    <w:pPr>
      <w:pBdr/>
      <w:spacing/>
      <w:ind/>
    </w:pPr>
    <w:rPr>
      <w:szCs w:val="18"/>
    </w:rPr>
  </w:style>
  <w:style w:type="character" w:styleId="851" w:customStyle="1">
    <w:name w:val="批注框文本 字符"/>
    <w:link w:val="850"/>
    <w:uiPriority w:val="99"/>
    <w:semiHidden/>
    <w:pPr>
      <w:pBdr/>
      <w:spacing/>
      <w:ind/>
    </w:pPr>
    <w:rPr>
      <w:sz w:val="18"/>
      <w:szCs w:val="18"/>
    </w:rPr>
  </w:style>
  <w:style w:type="paragraph" w:styleId="852">
    <w:name w:val="Footer"/>
    <w:basedOn w:val="835"/>
    <w:link w:val="853"/>
    <w:uiPriority w:val="99"/>
    <w:pPr>
      <w:pBdr/>
      <w:tabs>
        <w:tab w:val="center" w:leader="none" w:pos="4153"/>
        <w:tab w:val="right" w:leader="none" w:pos="8306"/>
      </w:tabs>
      <w:spacing w:line="240" w:lineRule="atLeast"/>
      <w:ind/>
      <w:jc w:val="left"/>
    </w:pPr>
    <w:rPr>
      <w:rFonts w:eastAsia="·s²Ó©úÅé"/>
    </w:rPr>
  </w:style>
  <w:style w:type="character" w:styleId="853" w:customStyle="1">
    <w:name w:val="页脚 字符"/>
    <w:link w:val="852"/>
    <w:uiPriority w:val="99"/>
    <w:pPr>
      <w:pBdr/>
      <w:spacing/>
      <w:ind/>
    </w:pPr>
    <w:rPr>
      <w:rFonts w:eastAsia="·s²Ó©úÅé"/>
      <w:sz w:val="18"/>
    </w:rPr>
  </w:style>
  <w:style w:type="paragraph" w:styleId="854">
    <w:name w:val="Header"/>
    <w:basedOn w:val="835"/>
    <w:link w:val="855"/>
    <w:uiPriority w:val="99"/>
    <w:pPr>
      <w:pBdr>
        <w:bottom w:val="single" w:color="000000" w:sz="6" w:space="1"/>
      </w:pBdr>
      <w:spacing/>
      <w:ind/>
      <w:jc w:val="center"/>
    </w:pPr>
  </w:style>
  <w:style w:type="character" w:styleId="855" w:customStyle="1">
    <w:name w:val="页眉 字符"/>
    <w:link w:val="854"/>
    <w:uiPriority w:val="99"/>
    <w:pPr>
      <w:pBdr/>
      <w:spacing/>
      <w:ind/>
    </w:pPr>
    <w:rPr>
      <w:sz w:val="18"/>
    </w:rPr>
  </w:style>
  <w:style w:type="paragraph" w:styleId="856">
    <w:name w:val="Subtitle"/>
    <w:basedOn w:val="835"/>
    <w:next w:val="857"/>
    <w:qFormat/>
    <w:pPr>
      <w:pBdr/>
      <w:spacing w:before="320"/>
      <w:ind/>
      <w:outlineLvl w:val="0"/>
    </w:pPr>
    <w:rPr>
      <w:rFonts w:eastAsia="黑体"/>
      <w:sz w:val="36"/>
    </w:rPr>
  </w:style>
  <w:style w:type="paragraph" w:styleId="857" w:customStyle="1">
    <w:name w:val="作者"/>
    <w:basedOn w:val="835"/>
    <w:next w:val="858"/>
    <w:pPr>
      <w:pBdr/>
      <w:spacing w:after="240" w:before="160" w:line="0" w:lineRule="atLeast"/>
      <w:ind/>
      <w:jc w:val="left"/>
    </w:pPr>
    <w:rPr>
      <w:rFonts w:eastAsia="仿宋_GB2312"/>
      <w:sz w:val="28"/>
    </w:rPr>
  </w:style>
  <w:style w:type="paragraph" w:styleId="858" w:customStyle="1">
    <w:name w:val="单位"/>
    <w:pPr>
      <w:pBdr/>
      <w:spacing/>
      <w:ind w:hanging="70" w:left="70"/>
      <w:jc w:val="both"/>
    </w:pPr>
    <w:rPr>
      <w:sz w:val="17"/>
    </w:rPr>
  </w:style>
  <w:style w:type="paragraph" w:styleId="859">
    <w:name w:val="footnote text"/>
    <w:basedOn w:val="835"/>
    <w:next w:val="860"/>
    <w:semiHidden/>
    <w:pPr>
      <w:pBdr/>
      <w:tabs>
        <w:tab w:val="left" w:leader="none" w:pos="465"/>
      </w:tabs>
      <w:spacing w:before="120" w:line="312" w:lineRule="auto"/>
      <w:ind w:firstLine="267"/>
    </w:pPr>
    <w:rPr>
      <w:sz w:val="15"/>
    </w:rPr>
  </w:style>
  <w:style w:type="paragraph" w:styleId="860" w:customStyle="1">
    <w:name w:val="脚注文本1"/>
    <w:basedOn w:val="859"/>
    <w:pPr>
      <w:pBdr/>
      <w:spacing w:before="0"/>
      <w:ind w:firstLine="297"/>
    </w:pPr>
  </w:style>
  <w:style w:type="paragraph" w:styleId="861">
    <w:name w:val="Body Text 2"/>
    <w:basedOn w:val="835"/>
    <w:semiHidden/>
    <w:pPr>
      <w:pBdr/>
      <w:spacing w:line="0" w:lineRule="atLeast"/>
      <w:ind/>
      <w:jc w:val="center"/>
    </w:pPr>
    <w:rPr>
      <w:sz w:val="15"/>
    </w:rPr>
  </w:style>
  <w:style w:type="table" w:styleId="862">
    <w:name w:val="Table Grid"/>
    <w:basedOn w:val="846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3">
    <w:name w:val="Strong"/>
    <w:qFormat/>
    <w:pPr>
      <w:pBdr/>
      <w:spacing/>
      <w:ind/>
    </w:pPr>
    <w:rPr>
      <w:b/>
      <w:bCs/>
    </w:rPr>
  </w:style>
  <w:style w:type="character" w:styleId="864">
    <w:name w:val="endnote reference"/>
    <w:semiHidden/>
    <w:pPr>
      <w:pBdr/>
      <w:spacing/>
      <w:ind/>
    </w:pPr>
    <w:rPr>
      <w:vertAlign w:val="superscript"/>
    </w:rPr>
  </w:style>
  <w:style w:type="character" w:styleId="865">
    <w:name w:val="Hyperlink"/>
    <w:semiHidden/>
    <w:pPr>
      <w:pBdr/>
      <w:spacing/>
      <w:ind/>
    </w:pPr>
    <w:rPr>
      <w:color w:val="0000ff"/>
      <w:u w:val="single"/>
    </w:rPr>
  </w:style>
  <w:style w:type="character" w:styleId="866">
    <w:name w:val="footnote reference"/>
    <w:semiHidden/>
    <w:pPr>
      <w:pBdr/>
      <w:spacing/>
      <w:ind/>
    </w:pPr>
    <w:rPr>
      <w:rFonts w:ascii="Monotype Sorts" w:hAnsi="Monotype Sorts" w:eastAsia="宋体"/>
      <w:spacing w:val="0"/>
      <w:position w:val="0"/>
      <w:sz w:val="11"/>
      <w:vertAlign w:val="baseline"/>
    </w:rPr>
  </w:style>
  <w:style w:type="paragraph" w:styleId="867" w:customStyle="1">
    <w:name w:val="首页页眉"/>
    <w:basedOn w:val="854"/>
    <w:pPr>
      <w:pBdr>
        <w:bottom w:val="single" w:color="000000" w:sz="6" w:space="1"/>
      </w:pBdr>
      <w:spacing/>
      <w:ind/>
      <w:jc w:val="both"/>
    </w:pPr>
  </w:style>
  <w:style w:type="paragraph" w:styleId="868" w:customStyle="1">
    <w:name w:val="Correspond"/>
    <w:basedOn w:val="869"/>
    <w:next w:val="835"/>
    <w:pPr>
      <w:pBdr/>
      <w:spacing/>
      <w:ind/>
    </w:pPr>
  </w:style>
  <w:style w:type="paragraph" w:styleId="869" w:customStyle="1">
    <w:name w:val="Depart.Correspond.http"/>
    <w:basedOn w:val="858"/>
    <w:pPr>
      <w:pBdr/>
      <w:spacing/>
      <w:ind w:hanging="66" w:left="66"/>
    </w:pPr>
    <w:rPr>
      <w:iCs/>
      <w:sz w:val="16"/>
    </w:rPr>
  </w:style>
  <w:style w:type="paragraph" w:styleId="870" w:customStyle="1">
    <w:name w:val="日期1"/>
    <w:basedOn w:val="869"/>
    <w:next w:val="871"/>
    <w:pPr>
      <w:pBdr/>
      <w:spacing w:after="240"/>
      <w:ind/>
    </w:pPr>
    <w:rPr>
      <w:sz w:val="18"/>
    </w:rPr>
  </w:style>
  <w:style w:type="paragraph" w:styleId="871" w:customStyle="1">
    <w:name w:val="Information"/>
    <w:basedOn w:val="870"/>
    <w:next w:val="872"/>
    <w:pPr>
      <w:pBdr/>
      <w:spacing/>
      <w:ind w:firstLine="0" w:left="0"/>
    </w:pPr>
    <w:rPr>
      <w:b/>
      <w:bCs/>
    </w:rPr>
  </w:style>
  <w:style w:type="paragraph" w:styleId="872" w:customStyle="1">
    <w:name w:val="Abstract"/>
    <w:next w:val="873"/>
    <w:pPr>
      <w:pBdr/>
      <w:tabs>
        <w:tab w:val="left" w:leader="none" w:pos="937"/>
      </w:tabs>
      <w:spacing/>
      <w:ind/>
      <w:jc w:val="both"/>
    </w:pPr>
    <w:rPr>
      <w:rFonts w:eastAsia="楷体_GB2312"/>
      <w:sz w:val="18"/>
    </w:rPr>
  </w:style>
  <w:style w:type="paragraph" w:styleId="873" w:customStyle="1">
    <w:name w:val="Key words"/>
    <w:basedOn w:val="835"/>
    <w:next w:val="874"/>
    <w:pPr>
      <w:pBdr/>
      <w:tabs>
        <w:tab w:val="left" w:leader="none" w:pos="1176"/>
      </w:tabs>
      <w:spacing w:after="290"/>
      <w:ind w:hanging="632" w:left="632"/>
    </w:pPr>
    <w:rPr>
      <w:rFonts w:eastAsia="楷体_GB2312"/>
    </w:rPr>
  </w:style>
  <w:style w:type="paragraph" w:styleId="874" w:customStyle="1">
    <w:name w:val="摘要"/>
    <w:basedOn w:val="848"/>
    <w:next w:val="875"/>
    <w:pPr>
      <w:pBdr/>
      <w:tabs>
        <w:tab w:val="clear" w:leader="none" w:pos="357"/>
        <w:tab w:val="left" w:leader="none" w:pos="798"/>
      </w:tabs>
      <w:spacing/>
      <w:ind w:firstLine="0"/>
    </w:pPr>
    <w:rPr>
      <w:rFonts w:eastAsia="楷体_GB2312"/>
    </w:rPr>
  </w:style>
  <w:style w:type="paragraph" w:styleId="875" w:customStyle="1">
    <w:name w:val="关键词"/>
    <w:basedOn w:val="874"/>
    <w:next w:val="876"/>
    <w:pPr>
      <w:pBdr/>
      <w:spacing/>
      <w:ind w:hanging="429" w:left="429"/>
    </w:pPr>
  </w:style>
  <w:style w:type="paragraph" w:styleId="876" w:customStyle="1">
    <w:name w:val="分类号"/>
    <w:basedOn w:val="870"/>
    <w:next w:val="848"/>
    <w:pPr>
      <w:pBdr/>
      <w:tabs>
        <w:tab w:val="left" w:leader="none" w:pos="1233"/>
      </w:tabs>
      <w:spacing w:after="320"/>
      <w:ind w:firstLine="0" w:left="0"/>
    </w:pPr>
    <w:rPr>
      <w:rFonts w:eastAsia="黑体"/>
    </w:rPr>
  </w:style>
  <w:style w:type="paragraph" w:styleId="877" w:customStyle="1">
    <w:name w:val="标题1"/>
    <w:basedOn w:val="835"/>
    <w:next w:val="878"/>
    <w:pPr>
      <w:keepNext w:val="true"/>
      <w:keepLines w:val="true"/>
      <w:pBdr/>
      <w:spacing w:after="100" w:before="240"/>
      <w:ind/>
      <w:outlineLvl w:val="0"/>
    </w:pPr>
    <w:rPr>
      <w:rFonts w:eastAsia="黑体"/>
      <w:b/>
      <w:sz w:val="24"/>
    </w:rPr>
  </w:style>
  <w:style w:type="paragraph" w:styleId="878" w:customStyle="1">
    <w:name w:val="Name"/>
    <w:basedOn w:val="857"/>
    <w:next w:val="869"/>
    <w:pPr>
      <w:keepNext w:val="true"/>
      <w:pBdr/>
      <w:spacing w:after="180" w:before="220"/>
      <w:ind/>
    </w:pPr>
    <w:rPr>
      <w:rFonts w:eastAsia="宋体"/>
      <w:sz w:val="18"/>
    </w:rPr>
  </w:style>
  <w:style w:type="paragraph" w:styleId="879" w:customStyle="1">
    <w:name w:val="文前文本"/>
    <w:basedOn w:val="875"/>
    <w:pPr>
      <w:pBdr/>
      <w:spacing/>
      <w:ind w:firstLine="0" w:left="0"/>
    </w:pPr>
    <w:rPr>
      <w:b/>
    </w:rPr>
  </w:style>
  <w:style w:type="paragraph" w:styleId="880" w:customStyle="1">
    <w:name w:val="定理"/>
    <w:basedOn w:val="848"/>
    <w:next w:val="848"/>
    <w:pPr>
      <w:pBdr/>
      <w:spacing/>
      <w:ind/>
    </w:pPr>
    <w:rPr>
      <w:rFonts w:eastAsia="黑体"/>
    </w:rPr>
  </w:style>
  <w:style w:type="paragraph" w:styleId="881" w:customStyle="1">
    <w:name w:val="表名"/>
    <w:basedOn w:val="835"/>
    <w:pPr>
      <w:pBdr/>
      <w:spacing w:after="120"/>
      <w:ind/>
    </w:pPr>
  </w:style>
  <w:style w:type="paragraph" w:styleId="882" w:customStyle="1">
    <w:name w:val="Reference"/>
    <w:basedOn w:val="835"/>
    <w:next w:val="883"/>
    <w:pPr>
      <w:pBdr/>
      <w:spacing w:before="280"/>
      <w:ind/>
      <w:jc w:val="left"/>
      <w:outlineLvl w:val="0"/>
    </w:pPr>
    <w:rPr>
      <w:rFonts w:eastAsia="黑体"/>
      <w:b/>
    </w:rPr>
  </w:style>
  <w:style w:type="paragraph" w:styleId="883" w:customStyle="1">
    <w:name w:val="Text of Reference"/>
    <w:pPr>
      <w:numPr>
        <w:numId w:val="2"/>
      </w:numPr>
      <w:pBdr/>
      <w:tabs>
        <w:tab w:val="left" w:leader="none" w:pos="419"/>
      </w:tabs>
      <w:spacing w:line="260" w:lineRule="exact"/>
      <w:ind/>
      <w:jc w:val="both"/>
    </w:pPr>
    <w:rPr>
      <w:sz w:val="15"/>
    </w:rPr>
  </w:style>
  <w:style w:type="paragraph" w:styleId="884" w:customStyle="1">
    <w:name w:val="证明"/>
    <w:basedOn w:val="880"/>
    <w:pPr>
      <w:pBdr/>
      <w:spacing/>
      <w:ind/>
    </w:pPr>
    <w:rPr>
      <w:rFonts w:eastAsia="仿宋_GB2312"/>
    </w:rPr>
  </w:style>
  <w:style w:type="paragraph" w:styleId="885" w:customStyle="1">
    <w:name w:val="Text of Reference 1"/>
    <w:pPr>
      <w:numPr>
        <w:numId w:val="3"/>
      </w:numPr>
      <w:pBdr/>
      <w:tabs>
        <w:tab w:val="left" w:leader="none" w:pos="418"/>
      </w:tabs>
      <w:spacing w:line="260" w:lineRule="exact"/>
      <w:ind/>
      <w:jc w:val="both"/>
    </w:pPr>
    <w:rPr>
      <w:sz w:val="15"/>
    </w:rPr>
  </w:style>
  <w:style w:type="paragraph" w:styleId="886" w:customStyle="1">
    <w:name w:val="中文参考文献"/>
    <w:basedOn w:val="882"/>
    <w:next w:val="848"/>
    <w:pPr>
      <w:pBdr/>
      <w:spacing w:before="240"/>
      <w:ind/>
    </w:pPr>
    <w:rPr>
      <w:b w:val="0"/>
    </w:rPr>
  </w:style>
  <w:style w:type="paragraph" w:styleId="887" w:customStyle="1">
    <w:name w:val="致谢"/>
    <w:basedOn w:val="880"/>
    <w:next w:val="882"/>
    <w:pPr>
      <w:pBdr/>
      <w:tabs>
        <w:tab w:val="clear" w:leader="none" w:pos="357"/>
      </w:tabs>
      <w:spacing w:before="100"/>
      <w:ind w:firstLine="0"/>
    </w:pPr>
    <w:rPr>
      <w:rFonts w:eastAsia="宋体"/>
      <w:bCs/>
    </w:rPr>
  </w:style>
  <w:style w:type="paragraph" w:styleId="888" w:customStyle="1">
    <w:name w:val="Text of 中文参考文献"/>
    <w:basedOn w:val="883"/>
    <w:pPr>
      <w:numPr>
        <w:numId w:val="0"/>
      </w:numPr>
      <w:pBdr/>
      <w:tabs>
        <w:tab w:val="left" w:leader="none" w:pos="346"/>
        <w:tab w:val="left" w:leader="none" w:pos="419"/>
      </w:tabs>
      <w:spacing/>
      <w:ind w:hanging="258" w:left="258"/>
    </w:pPr>
  </w:style>
  <w:style w:type="paragraph" w:styleId="889" w:customStyle="1">
    <w:name w:val="Text of 中文参考文献１"/>
    <w:basedOn w:val="888"/>
    <w:pPr>
      <w:pBdr/>
      <w:tabs>
        <w:tab w:val="left" w:leader="none" w:pos="78"/>
        <w:tab w:val="clear" w:leader="none" w:pos="346"/>
        <w:tab w:val="clear" w:leader="none" w:pos="419"/>
        <w:tab w:val="left" w:leader="none" w:pos="424"/>
      </w:tabs>
      <w:spacing/>
      <w:ind/>
    </w:pPr>
  </w:style>
  <w:style w:type="paragraph" w:styleId="890" w:customStyle="1">
    <w:name w:val="http(中)"/>
    <w:basedOn w:val="835"/>
    <w:next w:val="835"/>
    <w:pPr>
      <w:widowControl w:val="true"/>
      <w:pBdr/>
      <w:spacing w:after="200"/>
      <w:ind/>
    </w:pPr>
    <w:rPr>
      <w:sz w:val="15"/>
    </w:rPr>
  </w:style>
  <w:style w:type="character" w:styleId="891">
    <w:name w:val="Placeholder Text"/>
    <w:basedOn w:val="845"/>
    <w:uiPriority w:val="99"/>
    <w:unhideWhenUsed/>
    <w:pPr>
      <w:pBdr/>
      <w:spacing/>
      <w:ind/>
    </w:pPr>
    <w:rPr>
      <w:color w:val="666666"/>
    </w:rPr>
  </w:style>
  <w:style w:type="paragraph" w:styleId="892">
    <w:name w:val="List Paragraph"/>
    <w:basedOn w:val="835"/>
    <w:uiPriority w:val="99"/>
    <w:qFormat/>
    <w:pPr>
      <w:pBdr/>
      <w:spacing/>
      <w:ind w:firstLine="420"/>
    </w:pPr>
  </w:style>
  <w:style w:type="character" w:styleId="893" w:customStyle="1">
    <w:name w:val="正文文本 字符"/>
    <w:basedOn w:val="845"/>
    <w:link w:val="848"/>
    <w:semiHidden/>
    <w:pPr>
      <w:pBdr/>
      <w:spacing/>
      <w:ind/>
    </w:pPr>
    <w:rPr>
      <w:sz w:val="18"/>
    </w:rPr>
  </w:style>
  <w:style w:type="paragraph" w:styleId="894">
    <w:name w:val="Normal (Web)"/>
    <w:basedOn w:val="835"/>
    <w:uiPriority w:val="99"/>
    <w:semiHidden/>
    <w:unhideWhenUsed/>
    <w:pPr>
      <w:pBdr/>
      <w:spacing/>
      <w:ind/>
    </w:pPr>
    <w:rPr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055CD-C25E-45BC-952E-819D7B82B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中文模板（2003）.dot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JOS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subject/>
  <dc:creator>戢静漪</dc:creator>
  <cp:keywords/>
  <dc:description/>
  <cp:revision>40</cp:revision>
  <dcterms:created xsi:type="dcterms:W3CDTF">2024-11-03T07:50:00Z</dcterms:created>
  <dcterms:modified xsi:type="dcterms:W3CDTF">2024-12-04T11:01:36Z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D55C7AA15E414925B2828B9B988F95F7_12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2024-11-03T07:51:48Z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55bb6615-a52d-4e4f-941b-e61dba165700</vt:lpwstr>
  </property>
  <property fmtid="{D5CDD505-2E9C-101B-9397-08002B2CF9AE}" pid="9" name="MSIP_Label_defa4170-0d19-0005-0004-bc88714345d2_ActionId">
    <vt:lpwstr>5fde7f8b-8e07-466b-98e4-7b83c75ee496</vt:lpwstr>
  </property>
  <property fmtid="{D5CDD505-2E9C-101B-9397-08002B2CF9AE}" pid="10" name="MSIP_Label_defa4170-0d19-0005-0004-bc88714345d2_ContentBits">
    <vt:lpwstr>0</vt:lpwstr>
  </property>
</Properties>
</file>